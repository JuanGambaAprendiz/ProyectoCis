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800762" w14:textId="15ED490A" w:rsidR="00BF0910" w:rsidRDefault="00BF0910" w:rsidP="00BF0910">
      <w:pPr>
        <w:pStyle w:val="Ttulo1"/>
      </w:pPr>
      <w:r w:rsidRPr="00BF0910">
        <w:t>WIREFRAMES</w:t>
      </w:r>
    </w:p>
    <w:p w14:paraId="4B17CC30" w14:textId="46D50F8A" w:rsidR="00BF0910" w:rsidRDefault="00BF0910" w:rsidP="00BF0910">
      <w:pPr>
        <w:jc w:val="center"/>
      </w:pPr>
    </w:p>
    <w:p w14:paraId="76C1F580" w14:textId="09F41D93" w:rsidR="00BF0910" w:rsidRDefault="00BF0910" w:rsidP="00BF0910">
      <w:pPr>
        <w:jc w:val="center"/>
      </w:pPr>
    </w:p>
    <w:p w14:paraId="751F3D6E" w14:textId="77777777" w:rsidR="00BF0910" w:rsidRPr="00BF0910" w:rsidRDefault="00BF0910" w:rsidP="00BF0910">
      <w:pPr>
        <w:jc w:val="center"/>
      </w:pPr>
    </w:p>
    <w:p w14:paraId="08A82647" w14:textId="77777777" w:rsidR="00BF0910" w:rsidRPr="00BF0910" w:rsidRDefault="00BF0910" w:rsidP="00BF0910">
      <w:pPr>
        <w:jc w:val="center"/>
      </w:pPr>
      <w:r w:rsidRPr="00BF0910">
        <w:t>PROYECTO C.I.S.</w:t>
      </w:r>
    </w:p>
    <w:p w14:paraId="35D125F2" w14:textId="77777777" w:rsidR="00BF0910" w:rsidRPr="00BF0910" w:rsidRDefault="00BF0910" w:rsidP="00BF0910">
      <w:pPr>
        <w:jc w:val="center"/>
      </w:pPr>
    </w:p>
    <w:p w14:paraId="34DA115A" w14:textId="1CD9CA3A" w:rsidR="00BF0910" w:rsidRDefault="00BF0910" w:rsidP="00BF0910">
      <w:pPr>
        <w:jc w:val="center"/>
      </w:pPr>
    </w:p>
    <w:p w14:paraId="6A2FCCEA" w14:textId="77777777" w:rsidR="00BF0910" w:rsidRPr="00BF0910" w:rsidRDefault="00BF0910" w:rsidP="00BF0910">
      <w:pPr>
        <w:jc w:val="center"/>
      </w:pPr>
    </w:p>
    <w:p w14:paraId="28FBA18F" w14:textId="4A84AB88" w:rsidR="00BF0910" w:rsidRDefault="00BF0910" w:rsidP="00BF0910">
      <w:pPr>
        <w:jc w:val="center"/>
      </w:pPr>
      <w:r w:rsidRPr="00BF0910">
        <w:t>LUIS CARLOS HERNÁNDEZ PEÑA</w:t>
      </w:r>
    </w:p>
    <w:p w14:paraId="1BA93852" w14:textId="5EB562EF" w:rsidR="00BF0910" w:rsidRDefault="00BF0910" w:rsidP="00BF0910">
      <w:pPr>
        <w:jc w:val="center"/>
      </w:pPr>
      <w:r w:rsidRPr="00BF0910">
        <w:t>BRAYAN STIVEN ROJAS GUTIÉRREZ</w:t>
      </w:r>
    </w:p>
    <w:p w14:paraId="081B7D61" w14:textId="5871AA90" w:rsidR="00BF0910" w:rsidRPr="00BF0910" w:rsidRDefault="00BF0910" w:rsidP="00BF0910">
      <w:pPr>
        <w:jc w:val="center"/>
      </w:pPr>
      <w:r w:rsidRPr="00BF0910">
        <w:t>JUAN DAVID GAMBA SAENZ</w:t>
      </w:r>
    </w:p>
    <w:p w14:paraId="21A59B60" w14:textId="77777777" w:rsidR="00BF0910" w:rsidRPr="00BF0910" w:rsidRDefault="00BF0910" w:rsidP="00BF0910">
      <w:pPr>
        <w:jc w:val="center"/>
      </w:pPr>
    </w:p>
    <w:p w14:paraId="3BAAB256" w14:textId="2D66A9EA" w:rsidR="00BF0910" w:rsidRDefault="00BF0910" w:rsidP="00BF0910">
      <w:pPr>
        <w:jc w:val="center"/>
      </w:pPr>
    </w:p>
    <w:p w14:paraId="56913CE4" w14:textId="77777777" w:rsidR="00BF0910" w:rsidRPr="00BF0910" w:rsidRDefault="00BF0910" w:rsidP="00BF0910">
      <w:pPr>
        <w:jc w:val="center"/>
      </w:pPr>
    </w:p>
    <w:p w14:paraId="1E8851CE" w14:textId="77777777" w:rsidR="00BF0910" w:rsidRPr="00BF0910" w:rsidRDefault="00BF0910" w:rsidP="00BF0910">
      <w:pPr>
        <w:jc w:val="center"/>
      </w:pPr>
      <w:r w:rsidRPr="00BF0910">
        <w:t>FICHA: 1821630 G2</w:t>
      </w:r>
    </w:p>
    <w:p w14:paraId="6EB70707" w14:textId="77777777" w:rsidR="00BF0910" w:rsidRPr="00BF0910" w:rsidRDefault="00BF0910" w:rsidP="00BF0910">
      <w:pPr>
        <w:jc w:val="center"/>
      </w:pPr>
      <w:bookmarkStart w:id="0" w:name="_GoBack"/>
      <w:bookmarkEnd w:id="0"/>
    </w:p>
    <w:p w14:paraId="7E958469" w14:textId="77777777" w:rsidR="00BF0910" w:rsidRPr="00BF0910" w:rsidRDefault="00BF0910" w:rsidP="00BF0910">
      <w:pPr>
        <w:jc w:val="center"/>
      </w:pPr>
    </w:p>
    <w:p w14:paraId="6AA05513" w14:textId="77777777" w:rsidR="00BF0910" w:rsidRPr="00BF0910" w:rsidRDefault="00BF0910" w:rsidP="00BF0910">
      <w:pPr>
        <w:jc w:val="center"/>
      </w:pPr>
    </w:p>
    <w:p w14:paraId="23ECB3BD" w14:textId="79BCCA76" w:rsidR="00BF0910" w:rsidRDefault="00BF0910" w:rsidP="00BF0910">
      <w:pPr>
        <w:jc w:val="center"/>
      </w:pPr>
    </w:p>
    <w:p w14:paraId="5AB002C2" w14:textId="0539276B" w:rsidR="00BF0910" w:rsidRDefault="00BF0910" w:rsidP="00BF0910">
      <w:pPr>
        <w:jc w:val="center"/>
      </w:pPr>
    </w:p>
    <w:p w14:paraId="582DF268" w14:textId="77777777" w:rsidR="00BA777B" w:rsidRPr="00BF0910" w:rsidRDefault="00BA777B" w:rsidP="004F6F52"/>
    <w:p w14:paraId="71D2139C" w14:textId="77777777" w:rsidR="004F6F52" w:rsidRDefault="00BF0910" w:rsidP="00BF0910">
      <w:pPr>
        <w:jc w:val="center"/>
      </w:pPr>
      <w:r w:rsidRPr="00BF0910">
        <w:t>ANÁLISIS Y DESARROLLO DE SISTEMAS DE INFORMACIÓN (ADSI)</w:t>
      </w:r>
    </w:p>
    <w:p w14:paraId="4AB81A79" w14:textId="451C82C8" w:rsidR="00BF0910" w:rsidRPr="00BF0910" w:rsidRDefault="00BF0910" w:rsidP="00BF0910">
      <w:pPr>
        <w:jc w:val="center"/>
      </w:pPr>
      <w:r w:rsidRPr="00BF0910">
        <w:t>REGIONAL DISTRITO CAPITAL</w:t>
      </w:r>
    </w:p>
    <w:p w14:paraId="58F19960" w14:textId="1A4C3C94" w:rsidR="00BF0910" w:rsidRPr="00BF0910" w:rsidRDefault="00BF0910" w:rsidP="00BF0910">
      <w:pPr>
        <w:jc w:val="center"/>
      </w:pPr>
      <w:r w:rsidRPr="00BF0910">
        <w:t>SERVICIO NACIONAL DE APRENDIZAJE (SENA)</w:t>
      </w:r>
    </w:p>
    <w:p w14:paraId="5B4A57C1" w14:textId="45E26BBE" w:rsidR="00BF0910" w:rsidRPr="00BF0910" w:rsidRDefault="00BF0910" w:rsidP="00BF0910">
      <w:pPr>
        <w:jc w:val="center"/>
      </w:pPr>
      <w:r w:rsidRPr="00BF0910">
        <w:t>BOGOTÁ D.C.</w:t>
      </w:r>
    </w:p>
    <w:p w14:paraId="3D46EF6A" w14:textId="3B2BFC5A" w:rsidR="00BF0910" w:rsidRPr="002823D8" w:rsidRDefault="00BF0910" w:rsidP="002823D8">
      <w:pPr>
        <w:jc w:val="center"/>
      </w:pPr>
      <w:r w:rsidRPr="00BF0910">
        <w:t>2019</w:t>
      </w:r>
    </w:p>
    <w:p w14:paraId="655B92F1" w14:textId="77777777" w:rsidR="00BF0910" w:rsidRPr="00BF0910" w:rsidRDefault="00BF0910" w:rsidP="002823D8">
      <w:pPr>
        <w:pStyle w:val="Ttulo1"/>
      </w:pPr>
      <w:r w:rsidRPr="00BF0910">
        <w:lastRenderedPageBreak/>
        <w:t>DESARROLLO DE WIREFRAMES</w:t>
      </w:r>
    </w:p>
    <w:p w14:paraId="052114CD" w14:textId="77777777" w:rsidR="00BF0910" w:rsidRPr="00BF0910" w:rsidRDefault="00BF0910" w:rsidP="002823D8"/>
    <w:p w14:paraId="6127A981" w14:textId="77777777" w:rsidR="00BF0910" w:rsidRPr="002823D8" w:rsidRDefault="00BF0910" w:rsidP="002823D8">
      <w:r w:rsidRPr="002823D8">
        <w:t xml:space="preserve">Para cumplir con los requerimientos del software y los casos de uso definidos y analizados en el desarrollo del presente proyecto, se construyeron </w:t>
      </w:r>
      <w:proofErr w:type="spellStart"/>
      <w:r w:rsidRPr="002823D8">
        <w:t>Wireframes</w:t>
      </w:r>
      <w:proofErr w:type="spellEnd"/>
      <w:r w:rsidRPr="002823D8">
        <w:t xml:space="preserve"> con la herramienta Visual </w:t>
      </w:r>
      <w:proofErr w:type="spellStart"/>
      <w:r w:rsidRPr="002823D8">
        <w:t>Paradigm</w:t>
      </w:r>
      <w:proofErr w:type="spellEnd"/>
      <w:r w:rsidRPr="002823D8">
        <w:t>, como estructuras básicas para preparar el producto de software, con las funcionalidades principales del sistema y los patrones de diseño pertinentes para un producto orientado a la web.</w:t>
      </w:r>
    </w:p>
    <w:p w14:paraId="499E9A12" w14:textId="77777777" w:rsidR="00BF0910" w:rsidRPr="002823D8" w:rsidRDefault="00BF0910" w:rsidP="002823D8"/>
    <w:p w14:paraId="64898711" w14:textId="77777777" w:rsidR="00BF0910" w:rsidRPr="002823D8" w:rsidRDefault="00BF0910" w:rsidP="002823D8">
      <w:r w:rsidRPr="002823D8">
        <w:t>En las Figuras 1, 2, 3, 4, 5, 6, 7, 8, 9, 10, 11, 12, 13, 14, 15, 16, 17, 18, 19, 20, 21, 22, 23, 24,</w:t>
      </w:r>
    </w:p>
    <w:p w14:paraId="0B0F91E9" w14:textId="77777777" w:rsidR="00BF0910" w:rsidRPr="002823D8" w:rsidRDefault="00BF0910" w:rsidP="002823D8">
      <w:r w:rsidRPr="002823D8">
        <w:t>25, 26, 27, 28, 29, 30 y 31 se pueden observar paneles con patrones de diseño y solicitud de datos acorde al sistema de gestión de inventarios objetivo principal del proyecto.</w:t>
      </w:r>
    </w:p>
    <w:p w14:paraId="5EB13206" w14:textId="10978ED9" w:rsidR="007B3B08" w:rsidRDefault="00BA777B" w:rsidP="002823D8">
      <w:r>
        <w:rPr>
          <w:noProof/>
        </w:rPr>
        <w:drawing>
          <wp:anchor distT="0" distB="0" distL="0" distR="0" simplePos="0" relativeHeight="251659264" behindDoc="1" locked="0" layoutInCell="1" allowOverlap="1" wp14:anchorId="7C104D67" wp14:editId="6ACAE828">
            <wp:simplePos x="0" y="0"/>
            <wp:positionH relativeFrom="page">
              <wp:posOffset>1362075</wp:posOffset>
            </wp:positionH>
            <wp:positionV relativeFrom="paragraph">
              <wp:posOffset>327025</wp:posOffset>
            </wp:positionV>
            <wp:extent cx="5227955" cy="3000375"/>
            <wp:effectExtent l="0" t="0" r="0" b="9525"/>
            <wp:wrapSquare wrapText="bothSides"/>
            <wp:docPr id="9" name="image4.jpeg" descr="Imagen que contiene captura de pantall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42ED93" w14:textId="77777777" w:rsidR="00BA777B" w:rsidRDefault="00BA777B" w:rsidP="00BA777B">
      <w:pPr>
        <w:pStyle w:val="Textoindependiente"/>
        <w:spacing w:before="3"/>
        <w:rPr>
          <w:rFonts w:ascii="Times New Roman"/>
          <w:sz w:val="26"/>
        </w:rPr>
      </w:pPr>
    </w:p>
    <w:p w14:paraId="28A0EA6F" w14:textId="4652A065" w:rsidR="00BA777B" w:rsidRDefault="00BA777B" w:rsidP="00BA777B">
      <w:pPr>
        <w:pStyle w:val="Textoindependiente"/>
        <w:ind w:left="10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37DBA96D" wp14:editId="3F8E0495">
                <wp:extent cx="5812155" cy="7508875"/>
                <wp:effectExtent l="0" t="0" r="0" b="0"/>
                <wp:docPr id="137" name="Grupo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2155" cy="7508875"/>
                          <a:chOff x="0" y="0"/>
                          <a:chExt cx="9153" cy="11825"/>
                        </a:xfrm>
                      </wpg:grpSpPr>
                      <pic:pic xmlns:pic="http://schemas.openxmlformats.org/drawingml/2006/picture">
                        <pic:nvPicPr>
                          <pic:cNvPr id="138" name="Picture 81" descr="Imagen que contiene captura de pantalla  Descripción generada automá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53" cy="5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" name="Picture 82" descr="Imagen que contiene captura de pantalla  Descripción generada automá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935"/>
                            <a:ext cx="9153" cy="5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916665" id="Grupo 137" o:spid="_x0000_s1026" style="width:457.65pt;height:591.25pt;mso-position-horizontal-relative:char;mso-position-vertical-relative:line" coordsize="9153,118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1" o:spid="_x0000_s1027" type="#_x0000_t75" alt="Imagen que contiene captura de pantalla  Descripción generada automáticamente" style="position:absolute;width:9153;height:5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">
                  <v:imagedata r:id="rId11" o:title="Imagen que contiene captura de pantalla  Descripción generada automáticamente"/>
                </v:shape>
                <v:shape id="Picture 82" o:spid="_x0000_s1028" type="#_x0000_t75" alt="Imagen que contiene captura de pantalla  Descripción generada automáticamente" style="position:absolute;top:5935;width:9153;height:5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">
                  <v:imagedata r:id="rId12" o:title="Imagen que contiene captura de pantalla  Descripción generada automáticamente"/>
                </v:shape>
                <w10:anchorlock/>
              </v:group>
            </w:pict>
          </mc:Fallback>
        </mc:AlternateContent>
      </w:r>
    </w:p>
    <w:p w14:paraId="404E697C" w14:textId="77777777" w:rsidR="00BA777B" w:rsidRDefault="00BA777B" w:rsidP="00BA777B">
      <w:pPr>
        <w:rPr>
          <w:rFonts w:ascii="Times New Roman"/>
          <w:sz w:val="20"/>
        </w:rPr>
        <w:sectPr w:rsidR="00BA777B">
          <w:pgSz w:w="12240" w:h="15840"/>
          <w:pgMar w:top="1660" w:right="0" w:bottom="900" w:left="1020" w:header="0" w:footer="703" w:gutter="0"/>
          <w:cols w:space="720"/>
        </w:sectPr>
      </w:pPr>
    </w:p>
    <w:p w14:paraId="1B3186A0" w14:textId="77777777" w:rsidR="00BA777B" w:rsidRDefault="00BA777B" w:rsidP="00BA777B">
      <w:pPr>
        <w:pStyle w:val="Textoindependiente"/>
        <w:spacing w:before="1"/>
        <w:rPr>
          <w:rFonts w:ascii="Times New Roman"/>
          <w:sz w:val="27"/>
        </w:rPr>
      </w:pPr>
    </w:p>
    <w:p w14:paraId="56067407" w14:textId="77777777" w:rsidR="00BA777B" w:rsidRDefault="00BA777B" w:rsidP="00BA777B">
      <w:pPr>
        <w:pStyle w:val="Textoindependiente"/>
        <w:ind w:left="11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587CCF4" wp14:editId="25CEA7E6">
            <wp:extent cx="5732866" cy="3688079"/>
            <wp:effectExtent l="0" t="0" r="0" b="0"/>
            <wp:docPr id="110" name="image7.jpeg" descr="Imagen que contiene captura de pantall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866" cy="368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0A75" w14:textId="77777777" w:rsidR="00BA777B" w:rsidRDefault="00BA777B" w:rsidP="00BA777B">
      <w:pPr>
        <w:rPr>
          <w:rFonts w:ascii="Times New Roman"/>
          <w:sz w:val="20"/>
        </w:rPr>
        <w:sectPr w:rsidR="00BA777B">
          <w:pgSz w:w="12240" w:h="15840"/>
          <w:pgMar w:top="1660" w:right="0" w:bottom="900" w:left="1020" w:header="0" w:footer="703" w:gutter="0"/>
          <w:cols w:space="720"/>
        </w:sectPr>
      </w:pPr>
    </w:p>
    <w:p w14:paraId="5A040325" w14:textId="77777777" w:rsidR="00BA777B" w:rsidRDefault="00BA777B" w:rsidP="00BA777B">
      <w:pPr>
        <w:pStyle w:val="Textoindependiente"/>
        <w:spacing w:before="1"/>
        <w:rPr>
          <w:rFonts w:ascii="Times New Roman"/>
          <w:sz w:val="27"/>
        </w:rPr>
      </w:pPr>
    </w:p>
    <w:p w14:paraId="66F977B5" w14:textId="77777777" w:rsidR="00BA777B" w:rsidRDefault="00BA777B" w:rsidP="00BA777B">
      <w:pPr>
        <w:pStyle w:val="Textoindependiente"/>
        <w:ind w:left="11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40BF4AE" wp14:editId="59B66DAF">
            <wp:extent cx="5226078" cy="4848606"/>
            <wp:effectExtent l="0" t="0" r="0" b="0"/>
            <wp:docPr id="13" name="image8.jpeg" descr="Imagen que contiene captura de pantall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6078" cy="484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4FB8" w14:textId="77777777" w:rsidR="00BA777B" w:rsidRDefault="00BA777B" w:rsidP="00BA777B">
      <w:pPr>
        <w:rPr>
          <w:rFonts w:ascii="Times New Roman"/>
          <w:sz w:val="20"/>
        </w:rPr>
        <w:sectPr w:rsidR="00BA777B">
          <w:pgSz w:w="12240" w:h="15840"/>
          <w:pgMar w:top="1660" w:right="0" w:bottom="900" w:left="1020" w:header="0" w:footer="703" w:gutter="0"/>
          <w:cols w:space="720"/>
        </w:sectPr>
      </w:pPr>
    </w:p>
    <w:p w14:paraId="3B690E13" w14:textId="77777777" w:rsidR="00BA777B" w:rsidRDefault="00BA777B" w:rsidP="00BA777B">
      <w:pPr>
        <w:pStyle w:val="Textoindependiente"/>
        <w:spacing w:before="3"/>
        <w:rPr>
          <w:rFonts w:ascii="Times New Roman"/>
          <w:sz w:val="26"/>
        </w:rPr>
      </w:pPr>
    </w:p>
    <w:p w14:paraId="484DCCA3" w14:textId="032EBD7A" w:rsidR="00BA777B" w:rsidRDefault="00BA777B" w:rsidP="00BA777B">
      <w:pPr>
        <w:pStyle w:val="Textoindependiente"/>
        <w:ind w:left="10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00FF89BA" wp14:editId="08496830">
                <wp:extent cx="6241415" cy="7453630"/>
                <wp:effectExtent l="0" t="0" r="0" b="0"/>
                <wp:docPr id="134" name="Grupo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41415" cy="7453630"/>
                          <a:chOff x="0" y="0"/>
                          <a:chExt cx="9829" cy="11738"/>
                        </a:xfrm>
                      </wpg:grpSpPr>
                      <pic:pic xmlns:pic="http://schemas.openxmlformats.org/drawingml/2006/picture">
                        <pic:nvPicPr>
                          <pic:cNvPr id="135" name="Picture 78" descr="Imagen que contiene captura de pantalla  Descripción generada automá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29" cy="6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370"/>
                            <a:ext cx="9752" cy="5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9625E3A" id="Grupo 134" o:spid="_x0000_s1026" style="width:491.45pt;height:586.9pt;mso-position-horizontal-relative:char;mso-position-vertical-relative:line" coordsize="9829,117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y3/wAFG/8Akgmk/wDYzWv/&#10;AKS3tFH/AAUb/wCSCaT/ANjNa/8ApLe0UAXvCH/KRv4u/wDYswf+gaVX0tXzT4Q/5SN/F3/sWYP/&#10;AEDSq+lqACiiigAooooAKKKKACiiigAooooAKKKKACiiigAooooAKKKKACiiigAooooAKKKKACii&#10;igArxP8AbS/5Nd8ef9c7P/0vta9srxP9tL/k13x5/wBc7P8A9L7WgA/Yt/5Nd8B/9c7z/wBL7qvb&#10;K8T/AGLf+TXfAf8A1zvP/S+6r2y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Lf/AAUb/wCSCaT/ANjNa/8ApLe0Uf8ABRv/AJIJpP8A2M1r/wCkt7RQBe8If8pG/i7/&#10;ANizB/6BpVfS1fNPhD/lI38Xf+xZg/8AQNKr6WoAKKKKACiiigAooooAKKKKACiiigAooooAKKKK&#10;ACiiigAooooAKKKKACiiigAooooAKKKKACvE/wBtL/k13x5/1zs//S+1r2yvE/20v+TXfHn/AFzs&#10;/wD0vtaAD9i3/k13wH/1zvP/AEvuq9srxP8AYt/5Nd8B/wDXO8/9L7qvb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Plv8A4KN/8kE0n/sZrX/0lvaKP+Cj&#10;f/JBNJ/7Ga1/9Jb2igC94Q/5SN/F3/sWYP8A0DSq+lq+afCH/KRv4u/9izB/6BpVfS1ABRRRQAUU&#10;UUAFFFFABRRRQAUUUUAFFFFABRRRQAUUUUAFFFFABRRRQAUUUUAFFFFABRRRQAV4n+2l/wAmu+PP&#10;+udn/wCl9rXtleJ/tpf8mu+PP+udn/6X2tAB+xb/AMmu+A/+ud5/6X3Ve2V4n+xb/wAmu+A/+ud5&#10;/wCl91Xtl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Hy&#10;3/wUb/5IJpP/AGM1r/6S3tFH/BRv/kgmk/8AYzWv/pLe0UAXvCH/ACkb+Lv/AGLMH/oGlV9LV80+&#10;EP8AlI38Xf8AsWYP/QNKr6WoAKKKKACiiigAooooAKKKKACiiigAooooAKKKKACiiigAooooAKKK&#10;KACiiigAooooAKKKKACvE/20v+TXfHn/AFzs/wD0vta9srxP9tL/AJNd8ef9c7P/ANL7WgA/Yt/5&#10;Nd8B/wDXO8/9L7qvbK8T/Yt/5Nd8B/8AXO8/9L7qvb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lv/AIKN/wDJBNJ/7Ga1/wDSW9oo/wCCjf8AyQTSf+xm&#10;tf8A0lvaKAL3hD/lI38Xf+xZg/8AQNKr6Wr5p8If8pG/i7/2LMH/AKBpVfS1ABRRRQAUUUUAFFFF&#10;ABRRRQAUUUUAFFFFABRRRQAUUUUAFFFFABRRRQAUUUUAFFFFABRRRQAV4n+2l/ya748/652f/pfa&#10;17ZXif7aX/Jrvjz/AK52f/pfa0AH7Fv/ACa74D/653n/AKX3Ve2V4n+xb/ya74D/AOud5/6X3Ve2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Lf/BRv/kg&#10;mk/9jNa/+kt7RR/wUb/5IJpP/YzWv/pLe0UAXvCH/KRv4u/9izB/6BpVfS1fNPhD/lI38Xf+xZg/&#10;9A0qvpagAooooAKKKKACiiigAooooAKKKKACiiigAooooAKKKKACiiigAooooAKKKKACiiigAooo&#10;oAK8T/bS/wCTXfHn/XOz/wDS+1r2yvE/20v+TXfHn/XOz/8AS+1oAP2Lf+TXfAf/AFzvP/S+6r2y&#10;vE/2Lf8Ak13wH/1zvP8A0vuq9s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+W/+Cjf/ACQTSf8AsZrX/wBJb2ij/go3/wAkE0n/ALGa1/8ASW9ooAveEP8A&#10;lI38Xf8AsWYP/QNKr6Wr5p8If8pG/i7/ANizB/6BpVfS1ABRRRQAUUUUAFFFFABRRRQAUUUUAFFF&#10;FABRRRQAUUUUAFFFFABRRRQAUUUUAFFFFABRRRQAV4n+2l/ya748/wCudn/6X2te2V4n+2l/ya74&#10;8/652f8A6X2tAB+xb/ya74D/AOud5/6X3Ve2V4n+xb/ya74D/wCud5/6X3Ve2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Lf8AwUb/AOSCaT/2M1r/AOkt&#10;7RR/wUb/AOSCaT/2M1r/AOkt7RQBe8If8pG/i7/2LMH/AKBpVfS1fNPhD/lI38Xf+xZg/wDQNKr6&#10;WoAKKKKACiiigAooooAKKKKACiiigAooooAKKKKACiiigAooooAKKKKACiiigAooooAKKKKACvE/&#10;20v+TXfHn/XOz/8AS+1r2yvE/wBtL/k13x5/1zs//S+1oAP2Lf8Ak13wH/1zvP8A0vuq9srxP9i3&#10;/k13wH/1zvP/AEvuq9s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+W/+Cjf/JBNJ/7Ga1/9Jb2ij/go3/yQTSf+xmtf/SW9ooAveEP+Ujfxd/7FmD/0DSq+&#10;lq+afCH/ACkb+Lv/AGLMH/oGlV9LUAFFFFABRRRQAUUUUAFFFFABRRRQAUUUUAFFFFABRRRQAUUU&#10;UAFFFFABRRRQAUUUUAFFFFABXif7aX/Jrvjz/rnZ/wDpfa17ZXif7aX/ACa748/652f/AKX2tAB+&#10;xb/ya74D/wCud5/6X3Ve2V4n+xb/AMmu+A/+ud5/6X3Ve2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Lf/AAUb/wCSCaT/ANjNa/8ApLe0Uf8ABRv/AJIJ&#10;pP8A2M1r/wCkt7RQBe8If8pG/i7/ANizB/6BpVfS1fNPhD/lI38Xf+xZg/8AQNKr6WoAKKKKACii&#10;igAooooAKKKKACiiigAooooAKKKKACiiigAooooAKKKKACiiigAooooAKKKKACvE/wBtL/k13x5/&#10;1zs//S+1r2yvE/20v+TXfHn/AFzs/wD0vtaAD9i3/k13wH/1zvP/AEvuq9srxP8AYt/5Nd8B/wDX&#10;O8/9L7qvb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P&#10;lv8A4KN/8kE0n/sZrX/0lvaKP+Cjf/JBNJ/7Ga1/9Jb2igC94Q/5SN/F3/sWYP8A0DSq+lq+afCH&#10;/KRv4u/9izB/6BpVfS1ABRRRQAUUUUAFFFFABRRRQAUUUUAFFFFABRRRQAUUUUAFFFFABRRRQAUU&#10;UUAFFFFABRRRQAV4n+2l/wAmu+PP+udn/wCl9rXtleJ/tpf8mu+PP+udn/6X2tAB+xb/AMmu+A/+&#10;ud5/6X3Ve2V4n+xb/wAmu+A/+ud5/wCl91Xtl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y3/wUb/5IJpP/AGM1r/6S3tFH/BRv/kgmk/8AYzWv/pLe0UAX&#10;vCH/ACkb+Lv/AGLMH/oGlV9LV80+EP8AlI38Xf8AsWYP/QNKr6WoAKKKKACiiigAooooAKKKKACi&#10;iigAooooAKKKKACiiigAooooAKKKKACiiigAooooAKKKKACvE/20v+TXfHn/AFzs/wD0vta9srxP&#10;9tL/AJNd8ef9c7P/ANL7WgA/Yt/5Nd8B/wDXO8/9L7qvbK8T/Yt/5Nd8B/8AXO8/9L7qvb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lv/AIKN/wDJBNJ/&#10;7Ga1/wDSW9oo/wCCjf8AyQTSf+xmtf8A0lvaKAL3hD/lI38Xf+xZg/8AQNKr6Wr5p8If8pG/i7/2&#10;LMH/AKBpVfS1ABRRRQAUUUUAFFFFABRRRQAUUUUAFFFFABRRRQAUUUUAFFFFABRRRQAUUUUAFFFF&#10;ABRRRQAV4n+2l/ya748/652f/pfa17ZXif7aX/Jrvjz/AK52f/pfa0AH7Fv/ACa74D/653n/AKX3&#10;Ve2V4n+xb/ya74D/AOud5/6X3Ve2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Lf/BRv/kgmk/9jNa/+kt7RR/wUb/5IJpP/YzWv/pLe0UAXvCH/KRv4u/9&#10;izB/6BpVfS1fNPhD/lI38Xf+xZg/9A0qvpagAooooAKKKKACiiigAooooAKKKKACiiigAooooAKK&#10;KKACiiigAooooAKKKKACiiigAooooAK8T/bS/wCTXfHn/XOz/wDS+1r2yvE/20v+TXfHn/XOz/8A&#10;S+1oAP2Lf+TXfAf/AFzvP/S+6r2yvE/2Lf8Ak13wH/1zvP8A0vuq9s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+W/+Cjf/ACQTSf8AsZrX/wBJb2ij/go3&#10;/wAkE0n/ALGa1/8ASW9ooAveEP8AlI38Xf8AsWYP/QNKr6Wr5p8If8pG/i7/ANizB/6BpVfS1ABR&#10;RRQAUUUUAFFFFABRRRQAUUUUAFFFFABRRRQAUUUUAFFFFABRRRQAUUUUAFFFFABRRRQAV4n+2l/y&#10;a748/wCudn/6X2te2V4n+2l/ya748/652f8A6X2tAB+xb/ya74D/AOud5/6X3Ve2V4n+xb/ya74D&#10;/wCud5/6X3Ve2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Lf8AwUb/AOSCaT/2M1r/AOkt7RR/wUb/AOSCaT/2M1r/AOkt7RQBe8If8pG/i7/2LMH/AKBp&#10;VfS1fNPhD/lI38Xf+xZg/wDQNKr6WoAKKKKACiiigAooooAKKKKACiiigAooooAKKKKACiiigAoo&#10;ooAKKKKACiiigAooooAKKKKACvE/20v+TXfHn/XOz/8AS+1r2yvE/wBtL/k13x5/1zs//S+1oAP2&#10;Lf8Ak13wH/1zvP8A0vuq9srxP9i3/k13wH/1zvP/AEvuq9s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+W/+Cjf/JBNJ/7Ga1/9Jb2ij/go3/yQTSf+xmtf&#10;/SW9ooAveEP+Ujfxd/7FmD/0DSq+lq+afCH/ACkb+Lv/AGLMH/oGlV9LUAFFFFABRRRQAUUUUAFF&#10;FFABRRRQAUUUUAFFFFABRRRQAUUUUAFFFFABRRRQAUUUUAFFFFABXif7aX/Jrvjz/rnZ/wDpfa17&#10;ZXif7aX/ACa748/652f/AKX2tAB+xb/ya74D/wCud5/6X3Ve2V4n+xb/AMmu+A/+ud5/6X3Ve2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Lf/AAUb/wCS&#10;CaT/ANjNa/8ApLe0Uf8ABRv/AJIJpP8A2M1r/wCkt7RQBe8If8pG/i7/ANizB/6BpVfS1fNPhD/l&#10;I38Xf+xZg/8AQNKr6WoAKKKKACiiigAooooAKKKKACiiigAooooAKKKKACiiigAooooAKKKKACii&#10;igAooooAKKKKACvE/wBtL/k13x5/1zs//S+1r2yvE/20v+TXfHn/AFzs/wD0vtaAD9i3/k13wH/1&#10;zvP/AEvuq9srxP8AYt/5Nd8B/wDXO8/9L7qvb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lv8A4KN/8kE0n/sZrX/0lvaKP+Cjf/JBNJ/7Ga1/9Jb2igC9&#10;4Q/5SN/F3/sWYP8A0DSq+lq+afCH/KRv4u/9izB/6BpVfS1ABRRRQAUUUUAFFFFABRRRQAUUUUAF&#10;FFFABRRRQAUUUUAFFFFABRRRQAUUUUAFFFFABRRRQAV4n+2l/wAmu+PP+udn/wCl9rXtleJ/tpf8&#10;mu+PP+udn/6X2tAB+xb/AMmu+A/+ud5/6X3Ve2V4n+xb/wAmu+A/+ud5/wCl91Xtl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y3/wUb/5IJpP/AGM1r/6S&#10;3tFH/BRv/kgmk/8AYzWv/pLe0UAXvCH/ACkb+Lv/AGLMH/oGlV9LV80+EP8AlI38Xf8AsWYP/QNK&#10;r6WoAKKKKACiiigAooooAKKKKACiiigAooooAKKKKACiiigAooooAKKKKACiiigAooooAKKKKACv&#10;E/20v+TXfHn/AFzs/wD0vta9srxP9tL/AJNd8ef9c7P/ANL7WgA/Yt/5Nd8B/wDXO8/9L7qvbK8T&#10;/Yt/5Nd8B/8AXO8/9L7qvb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">
                <v:shape id="Picture 78" o:spid="_x0000_s1027" type="#_x0000_t75" alt="Imagen que contiene captura de pantalla  Descripción generada automáticamente" style="position:absolute;width:9829;height:6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">
                  <v:imagedata r:id="rId17" o:title="Imagen que contiene captura de pantalla  Descripción generada automáticamente"/>
                </v:shape>
                <v:shape id="Picture 79" o:spid="_x0000_s1028" type="#_x0000_t75" style="position:absolute;top:6370;width:9752;height:5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">
                  <v:imagedata r:id="rId18" o:title=""/>
                </v:shape>
                <w10:anchorlock/>
              </v:group>
            </w:pict>
          </mc:Fallback>
        </mc:AlternateContent>
      </w:r>
    </w:p>
    <w:p w14:paraId="6BB06BF8" w14:textId="77777777" w:rsidR="00BA777B" w:rsidRDefault="00BA777B" w:rsidP="00BA777B">
      <w:pPr>
        <w:rPr>
          <w:rFonts w:ascii="Times New Roman"/>
          <w:sz w:val="20"/>
        </w:rPr>
        <w:sectPr w:rsidR="00BA777B">
          <w:pgSz w:w="12240" w:h="15840"/>
          <w:pgMar w:top="1660" w:right="0" w:bottom="900" w:left="1020" w:header="0" w:footer="703" w:gutter="0"/>
          <w:cols w:space="720"/>
        </w:sectPr>
      </w:pPr>
    </w:p>
    <w:p w14:paraId="6A2AF25E" w14:textId="77777777" w:rsidR="00BA777B" w:rsidRDefault="00BA777B" w:rsidP="00BA777B">
      <w:pPr>
        <w:pStyle w:val="Textoindependiente"/>
        <w:spacing w:before="1"/>
        <w:rPr>
          <w:rFonts w:ascii="Times New Roman"/>
          <w:sz w:val="27"/>
        </w:rPr>
      </w:pPr>
    </w:p>
    <w:p w14:paraId="0CA0E1EF" w14:textId="77777777" w:rsidR="00BA777B" w:rsidRDefault="00BA777B" w:rsidP="00BA777B">
      <w:pPr>
        <w:pStyle w:val="Textoindependiente"/>
        <w:ind w:left="11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69AAE70" wp14:editId="3722CCB0">
            <wp:extent cx="5757387" cy="3142678"/>
            <wp:effectExtent l="0" t="0" r="0" b="0"/>
            <wp:docPr id="15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387" cy="314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42E0" w14:textId="77777777" w:rsidR="00BA777B" w:rsidRDefault="00BA777B" w:rsidP="00BA777B">
      <w:pPr>
        <w:pStyle w:val="Textoindependiente"/>
        <w:spacing w:before="5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1661312" behindDoc="1" locked="0" layoutInCell="1" allowOverlap="1" wp14:anchorId="4D135926" wp14:editId="7A4FDF24">
            <wp:simplePos x="0" y="0"/>
            <wp:positionH relativeFrom="page">
              <wp:posOffset>719327</wp:posOffset>
            </wp:positionH>
            <wp:positionV relativeFrom="paragraph">
              <wp:posOffset>152400</wp:posOffset>
            </wp:positionV>
            <wp:extent cx="5748458" cy="3684460"/>
            <wp:effectExtent l="0" t="0" r="0" b="0"/>
            <wp:wrapTopAndBottom/>
            <wp:docPr id="11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458" cy="368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FA55EE" w14:textId="77777777" w:rsidR="00BA777B" w:rsidRDefault="00BA777B" w:rsidP="00BA777B">
      <w:pPr>
        <w:rPr>
          <w:rFonts w:ascii="Times New Roman"/>
          <w:sz w:val="17"/>
        </w:rPr>
        <w:sectPr w:rsidR="00BA777B">
          <w:pgSz w:w="12240" w:h="15840"/>
          <w:pgMar w:top="1660" w:right="0" w:bottom="900" w:left="1020" w:header="0" w:footer="703" w:gutter="0"/>
          <w:cols w:space="720"/>
        </w:sectPr>
      </w:pPr>
    </w:p>
    <w:p w14:paraId="24BF5B09" w14:textId="77777777" w:rsidR="00BA777B" w:rsidRDefault="00BA777B" w:rsidP="00BA777B">
      <w:pPr>
        <w:pStyle w:val="Textoindependiente"/>
        <w:spacing w:before="3"/>
        <w:rPr>
          <w:rFonts w:ascii="Times New Roman"/>
          <w:sz w:val="26"/>
        </w:rPr>
      </w:pPr>
    </w:p>
    <w:p w14:paraId="5C143E5C" w14:textId="4F3BBE1D" w:rsidR="00BA777B" w:rsidRDefault="00BA777B" w:rsidP="00BA777B">
      <w:pPr>
        <w:pStyle w:val="Textoindependiente"/>
        <w:ind w:left="10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665350DA" wp14:editId="69391DDE">
                <wp:extent cx="5881370" cy="6445885"/>
                <wp:effectExtent l="0" t="0" r="0" b="0"/>
                <wp:docPr id="131" name="Grupo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1370" cy="6445885"/>
                          <a:chOff x="0" y="0"/>
                          <a:chExt cx="9262" cy="10151"/>
                        </a:xfrm>
                      </wpg:grpSpPr>
                      <pic:pic xmlns:pic="http://schemas.openxmlformats.org/drawingml/2006/picture">
                        <pic:nvPicPr>
                          <pic:cNvPr id="132" name="Picture 75" descr="Imagen que contiene captura de pantalla  Descripción generada automá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0" cy="5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" name="Picture 76" descr="Imagen que contiene captura de pantalla  Descripción generada automá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830"/>
                            <a:ext cx="9262" cy="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B2FAA8" id="Grupo 131" o:spid="_x0000_s1026" style="width:463.1pt;height:507.55pt;mso-position-horizontal-relative:char;mso-position-vertical-relative:line" coordsize="9262,101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Ovv+PlvoP5Cii+/4+W+g/kKKAPnH/gnn/wAkV8Q4/wCh&#10;pu//AEmta+n6+YP+Cef/ACRbxDjp/wAJTd/+k1rX0/VP4mRH4UFc98Q/+Sf+J/8AsF3X/opq6Gue&#10;+If/ACT/AMT/APYLuv8A0U1JblnrNFFFIAooooAKKKKACiiigAooooAKKKKACiiigAooooAKKKKA&#10;CiiigAooooAKKKKAOP8Aip/yKSf9hTTP/S+Cq9WPip/yKSf9hTTP/S+Cq9PoAUUUUg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Ovv+PlvoP5Cii+/4+W+g/kKKAPnH/gnn/wAk&#10;V8Q4/wChpu//AEmta+n6+YP+Cef/ACRXxDj/AKGm7/8ASa1r6fqn8TIj8KCue+If/JP/ABP/ANgu&#10;6/8ARTV0Nc98Q/8Akn/if/sF3X/opqS3LPWaKKKQBRRRQAUUUUAFFFFABRRRQAUUUUAFFFFABRRR&#10;QAUUUUAFFFFABRRRQAUUUUAcf8VP+RST/sKaZ/6XwVXqx8VP+RST/sKaZ/6XwVXp9ACiiik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Z19/wAfLfQfyFFF9/x8t9B/IUUAfOP/&#10;AATz/wCSK+Icf9DTd/8ApNa19P18wf8ABPP/AJIr4hx/0NN3/wCk1rX0/VP4mRH4UFc98Q/+Sf8A&#10;if8A7Bd1/wCimroa574h/wDJP/E//YLuv/RTUluWes0UUUgCiiigAooooAKKKKACiiigAooooAKK&#10;KKACiiigAooooAKKKKACiiigAooooA4/4qf8ikn/AGFNM/8AS+Cq9WPip/yKSf8AYU0z/wBL4Kr0&#10;+gBRRRS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M6+/wCPlvoP5Cii+/4+&#10;W+g/kKKAPnH/AIJ5/wDJFvEOOn/CU3f/AKTWtfT9fMH/AATz/wCSK+Icf9DTd/8ApNa19P1T+JkR&#10;+FBXPfEP/kn/AIn/AOwXdf8Aopq6Gue+If8AyT/xP/2C7r/0U1JblnrNFFFIAooooAKKKKACiiig&#10;AooooAKKKKACiiigAooooAKKKKACiiigAooooAKKKKAOP+Kn/IpJ/wBhTTP/AEvgqvVj4qf8ikn/&#10;AGFNM/8AS+Cq9PoAUUUUg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M6+/wCPlvoP5Cii+/4+W+g/kKKAPnH/AIJ5/wDJFfEOP+hpu/8A0mta+n6+YP8Agnn/&#10;AMkW8Q46f8JTd/8ApNa19P1T+JkR+FBRRRUlhRRRQAUUUUAFFFFABRRRQAUUUUAFFFFABRRRQAUU&#10;UUAFFFFABXzh+3n/AMka03/sLv8A+my/r6Pr5w/bz/5I1pv/AGF3/wDTZf0AfSdz/wAfEv8Avn+d&#10;R1Jc/wDHxL/vn+dR0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Gdff8fLfQfyFFF9/x8t9B/IUUAfOP/BPP/kiviHH/AENN3/6TWtfT9fMH/BPP/kiviHH/&#10;AENN3/6TWtfT9U/iZEfhQUUUVJYUUUUAFFFFABRRRQAUUUUAFFFFABRRRQAUUUUAFFFFABRRRQAV&#10;84ft5/8AJGtN/wCwu/8A6bL+vo+vnD9vP/kjWm/9hd//AE2X9AH0nc/8fEv++f51HUlz/wAfEv8A&#10;vn+dR0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Gdff&#10;8fLfQfyFFF9/x8t9B/IUUAfOP/BPP/kiviHH/Q03f/pNa19P18wf8E8/+SK+Icf9DTd/+k1rX0/V&#10;P4mRH4UFFFFSWFFFFABRRRQAUUUUAFFFFABRRRQAUUUUAFFFFABRRRQAUUUUAFfOH7ef/JGtN/7C&#10;7/8Apsv6+j6+cP28/wDkjWm/9hd//TZf0AfSdz/x8S/75/nUdSXP/HxL/vn+dR0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Gdff8fLfQfyFFF9/wAfLfQf&#10;yFFAHzj/AME8/wDki3iHHT/hKbv/ANJrWvp+vmD/AIJ5/wDJFfEOP+hpu/8A0mta+n6p/EyI/Cgo&#10;ooqSwooooAKKKKACiiigAooooAKKKKACiiigAooooAKKKKACiiigAr5w/bz/AOSNab/2F3/9Nl/X&#10;0fXzh+3n/wAka03/ALC7/wDpsv6APpO5/wCPiX/fP86jqS5/4+Jf98/zqO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zr7/j5b6D+Qoovv+PlvoP5CigD5&#10;x/4J5/8AJFfEOP8Aoabv/wBJrWvp+vmD/gnn/wAkV8Q4/wChpu//AEmta+n6p/EyI/CgoooqSwoo&#10;ooAKKKKACiiigAooooAKKKKACiiigAooooAKKKKACiiigAr5w/bz/wCSNab/ANhd/wD02X9fR9fO&#10;H7ef/JGtN/7C7/8Apsv6APpO5/4+Jf8AfP8AOo6kuf8Aj4l/3z/Oo6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Ovv+PlvoP5Cii+/4+W+g/kKKAPnH/gn&#10;n/yRXxDj/oabv/0mta+n6+YP+Cef/JFvEOOn/CU3f/pNa19P1T+JkR+FBRRRUlhRRRQAUUUUAFFF&#10;FABRRRQAUUUUAFFFFABRRRQAUUUUAFFFFABXzh+3n/yRrTf+wu//AKbL+vo+vnD9vP8A5I1pv/YX&#10;f/02X9AH0nc/8fEv++f51HUlz/x8S/75/nUd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nX3/Hy30H8hRRff8AHy30H8hRQB84/wDBPP8A5Ir4hx/0NN3/&#10;AOk1rX0/XzB/wTz/AOSK+Icf9DTd/wDpNa19P1T+JkR+FBRRRUlhRRRQAUUUUAFFFFABRRRQAUUU&#10;UAFFFFABRRRQAUUUUAFFFFABXzh+3n/yRrTf+wu//psv6+j6+cP28/8AkjWm/wDYXf8A9Nl/QB9J&#10;3P8Ax8S/75/nUdSXP/HxL/vn+dR0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Gdff8AHy30H8hRRff8fLfQfyFFAHzj/wAE8/8AkiviHH/Q03f/AKTWtfT9&#10;fMH/AATz/wCSK+Icf9DTd/8ApNa19P1T+JkR+FBRRRUlhRRRQAUUUUAFFFFABRRRQAUUUUAFFFFA&#10;BRRRQAUUUUAFFFFABXzh+3n/AMka03/sLv8A+my/r6Pr5w/bz/5I1pv/AGF3/wDTZf0AfSdz/wAf&#10;Ev8Avn+dR1Jc/wDHxL/vn+dR0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Gdff8fLfQfyFFF9/x8t9B/IUUAfOP/BPP/ki3iHHT/hKbv/0mta+n6+YP+Cef&#10;/JFfEOP+hpu//Sa1r6fqn8TIj8KCiiipLCiiigAooooAKKKKACiiigAooooAKKKKACiiigAooooA&#10;KKKKACvnD9vP/kjWm/8AYXf/ANNl/X0fXzh+3n/yRrTf+wu//psv6APpO5/4+Jf98/zqOpLn/j4l&#10;/wB8/wA6j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M6+/4+W+g/kKKL7/AI+W+g/kKKAPnH/gnn/yRXxDj/oabv8A9JrWvp+vmD/gnn/yRXxDj/oabv8A&#10;9JrWvp+qfxMiPwoKKKKksKKKKACiiigAooooAKKKKACiiigAooooAKKKKACiiigAooooAK+cP28/&#10;+SNab/2F3/8ATZf19H184ft5/wDJGtN/7C7/APpsv6APpO5/4+Jf98/zqOpLn/j4l/3z/Oo6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">
                <v:shape id="Picture 75" o:spid="_x0000_s1027" type="#_x0000_t75" alt="Imagen que contiene captura de pantalla  Descripción generada automáticamente" style="position:absolute;width:9050;height:5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">
                  <v:imagedata r:id="rId23" o:title="Imagen que contiene captura de pantalla  Descripción generada automáticamente"/>
                </v:shape>
                <v:shape id="Picture 76" o:spid="_x0000_s1028" type="#_x0000_t75" alt="Imagen que contiene captura de pantalla  Descripción generada automáticamente" style="position:absolute;top:5830;width:9262;height: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">
                  <v:imagedata r:id="rId24" o:title="Imagen que contiene captura de pantalla  Descripción generada automáticamente"/>
                </v:shape>
                <w10:anchorlock/>
              </v:group>
            </w:pict>
          </mc:Fallback>
        </mc:AlternateContent>
      </w:r>
    </w:p>
    <w:p w14:paraId="0FA94450" w14:textId="77777777" w:rsidR="00BA777B" w:rsidRDefault="00BA777B" w:rsidP="00BA777B">
      <w:pPr>
        <w:rPr>
          <w:rFonts w:ascii="Times New Roman"/>
          <w:sz w:val="20"/>
        </w:rPr>
        <w:sectPr w:rsidR="00BA777B">
          <w:pgSz w:w="12240" w:h="15840"/>
          <w:pgMar w:top="1660" w:right="0" w:bottom="900" w:left="1020" w:header="0" w:footer="703" w:gutter="0"/>
          <w:cols w:space="720"/>
        </w:sectPr>
      </w:pPr>
    </w:p>
    <w:p w14:paraId="6BAE7253" w14:textId="77777777" w:rsidR="00BA777B" w:rsidRDefault="00BA777B" w:rsidP="00BA777B">
      <w:pPr>
        <w:pStyle w:val="Textoindependiente"/>
        <w:spacing w:before="1"/>
        <w:rPr>
          <w:rFonts w:ascii="Times New Roman"/>
          <w:sz w:val="27"/>
        </w:rPr>
      </w:pPr>
    </w:p>
    <w:p w14:paraId="1E64BC03" w14:textId="77777777" w:rsidR="00BA777B" w:rsidRDefault="00BA777B" w:rsidP="00BA777B">
      <w:pPr>
        <w:pStyle w:val="Textoindependiente"/>
        <w:ind w:left="11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5306E33" wp14:editId="0E0079C4">
            <wp:extent cx="5924270" cy="3805904"/>
            <wp:effectExtent l="0" t="0" r="0" b="0"/>
            <wp:docPr id="112" name="image15.jpeg" descr="Imagen que contiene captura de pantall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270" cy="380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7B43" w14:textId="77777777" w:rsidR="00BA777B" w:rsidRDefault="00BA777B" w:rsidP="00BA777B">
      <w:pPr>
        <w:rPr>
          <w:rFonts w:ascii="Times New Roman"/>
          <w:sz w:val="20"/>
        </w:rPr>
        <w:sectPr w:rsidR="00BA777B">
          <w:pgSz w:w="12240" w:h="15840"/>
          <w:pgMar w:top="1660" w:right="0" w:bottom="900" w:left="1020" w:header="0" w:footer="703" w:gutter="0"/>
          <w:cols w:space="720"/>
        </w:sectPr>
      </w:pPr>
    </w:p>
    <w:p w14:paraId="63BE6758" w14:textId="77777777" w:rsidR="00BA777B" w:rsidRDefault="00BA777B" w:rsidP="00BA777B">
      <w:pPr>
        <w:pStyle w:val="Textoindependiente"/>
        <w:spacing w:before="3"/>
        <w:rPr>
          <w:rFonts w:ascii="Times New Roman"/>
          <w:sz w:val="26"/>
        </w:rPr>
      </w:pPr>
    </w:p>
    <w:p w14:paraId="1A8F890B" w14:textId="0289B7B5" w:rsidR="00BA777B" w:rsidRDefault="00BA777B" w:rsidP="00BA777B">
      <w:pPr>
        <w:pStyle w:val="Textoindependiente"/>
        <w:ind w:left="10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2551A273" wp14:editId="5FF985AA">
                <wp:extent cx="5970270" cy="7683500"/>
                <wp:effectExtent l="0" t="0" r="3810" b="0"/>
                <wp:docPr id="128" name="Grupo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70270" cy="7683500"/>
                          <a:chOff x="0" y="0"/>
                          <a:chExt cx="9402" cy="12100"/>
                        </a:xfrm>
                      </wpg:grpSpPr>
                      <pic:pic xmlns:pic="http://schemas.openxmlformats.org/drawingml/2006/picture">
                        <pic:nvPicPr>
                          <pic:cNvPr id="129" name="Picture 72" descr="Imagen que contiene captura de pantalla  Descripción generada automá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02" cy="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" name="Picture 73" descr="Imagen que contiene captura de pantalla  Descripción generada automá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085"/>
                            <a:ext cx="9347" cy="6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577A6C9" id="Grupo 128" o:spid="_x0000_s1026" style="width:470.1pt;height:605pt;mso-position-horizontal-relative:char;mso-position-vertical-relative:line" coordsize="9402,121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mL+39&#10;/wAnFX3/AGDrP/0XRR+39/ycVff9g6z/APRdFAH2b+xX/wAmv+Bv9y9/9L7mvba8S/Yr/wCTX/A3&#10;+5e/+l9zXttABWL4s/489O/7DGmf+l0FbVYviz/jz07/ALDGmf8ApdBQtwPUqKKKACiiigAooooA&#10;KKKKACiiigAooooAKKKKACiiigAooooAKKKKACiiigAooooA4j4l/wDH94O/7DDf+kN3SUvxL/4/&#10;vB3/AGGG/wDSG7p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/MX9&#10;v7/k4q+/7B1n/wCi6KP2/v8Ak4q+/wCwdZ/+i6KAPs39iv8A5Nf8Df7l7/6X3Ne214l+xX/ya/4G&#10;/wBy9/8AS+5r22gArF8Wf8eenf8AYY0z/wBLoK2qxfFn/Hnp3/YY0z/0ugoW4HqVFFFABRRRQAUU&#10;UUAFFFFABRRRQAUUUUAFFFFABRRRQAUUUUAFFFFABRRRQAUUUUAcR8S/+P7wd/2GG/8ASG7pKX4l&#10;/wDH94O/7DDf+kN3S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+Y&#10;v7f3/JxV9/2DrP8A9F0Uft/f8nFX3/YOs/8A0XRQB9m/sV/8mv8Agb/cvf8A0vua9trxL9iv/k1/&#10;wN/uXv8A6X3Ne20AFYviz/jz07/sMaZ/6XQVtVi+LP8Ajz07/sMaZ/6XQULcD1KiiigAooooAKKK&#10;KACiiigAooooAKKKKACiiigAooooAKKKKACiiigAooooAKKKKAOI+Jf/AB/eDv8AsMN/6Q3dJS/E&#10;v/j+8Hf9hhv/AEhu6S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z&#10;F/b+/wCTir7/ALB1n/6Loo/b+/5OKvv+wdZ/+i6KAPs39iv/AJNf8Df7l7/6X3Ne214l+xX/AMmv&#10;+Bv9y9/9L7mvbaACsXxZ/wAeenf9hjTP/S6CtqsXxZ/x56d/2GNM/wDS6ChbgepUUUUAFFFFABRR&#10;RQAUUUUAFFFFABRRRQAUUUUAFFFFABRRRQAUUUUAFFFFABRRRQBxHxL/AOP7wd/2GG/9IbukpfiX&#10;/wAf3g7/ALDDf+kN3S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zF/b+/wCTir7/ALB1n/6L&#10;oo/b+/5OKvv+wdZ/+i6KAPs39iv/AJNf8Df7l7/6X3Ne214l+xX/AMmv+Bv9y9/9L7mvbaACiiig&#10;AooooAKKKKACiiigAooooAKKKKACiiigAooooAKKKKACiiigAr50/ac/5K58DP8AsM/+5LSK+i6+&#10;dP2nP+SufAz/ALDP/uS0igD6L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zF/b+/5OKvv+wdZ/+i6KP2/v+Tir7/sHWf8A6LooA+zf2K/+TX/A3+5e&#10;/wDpfc17bXiX7Ff/ACa/4G/3L3/0vua9toAKKKKACiiigAooooAKKKKACiiigAooooAKKKKACiii&#10;gAooooAKKKKACvnT9pz/AJK58DP+wz/7ktIr6Lr50/ac/wCSufAz/sM/+5LSKAPou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CGT75ook++aKAPmb/gnn/wAkW8Q46f8ACU3f/pNa19P18wf8E8/+SK+Icf8AQ03f/pNa19P1T+Jk&#10;R+FBXPfEP/kn/if/ALBd1/6KauhrnviH/wAk/wDE/wD2C7r/ANFNSW5Z6zRRRSAKKKKACiiigAoo&#10;ooAKKKKACiiigAooooAKKKKACiiigAooooAKKKKACiiigDj/AIqf8ikn/YU0z/0vgqvVj4qf8ikn&#10;/YU0z/0vgqvT6AFFFFI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hk++aKJ&#10;PvmigD5m/wCCef8AyRXxDj/oabv/ANJrWvp+vmD/AIJ5/wDJFfEOP+hpu/8A0mta+n6p/EyI/Cgr&#10;nviH/wAk/wDE/wD2C7r/ANFNXQ1z3xD/AOSf+J/+wXdf+impLcs9ZooopAFFFFABRRRQAUUUUAFF&#10;FFABRRRQAUUUUAFFFFABRRRQAUUUUAFFFFABRRRQBx/xU/5FJP8AsKaZ/wCl8FV6sfFT/kUk/wCw&#10;ppn/AKXwVXp9ACiiik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QyffNFEn&#10;3zRQB8zf8E8/+SK+Icf9DTd/+k1rX0/XzB/wTz/5It4hx0/4Sm7/APSa1r6fqn8TIj8KCue+If8A&#10;yT/xP/2C7r/0U1dDXPfEP/kn/if/ALBd1/6Kaktyz1miiikAUUUUAFFFFABRRRQAUUUUAFFFFABR&#10;RRQAUUUUAFFFFABRRRQAUUUUAFFFFAHH/FT/AJFJP+wppn/pfBVerHxU/wCRST/sKaZ/6XwVXp9A&#10;Ciiik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QyffNFEn3zRQB8zf8E8/+&#10;SK+Icf8AQ03f/pNa19P18wf8E8/+SK+Icf8AQ03f/pNa19P1T+JkR+FBXPfEP/kn/if/ALBd1/6K&#10;auhrnviH/wAk/wDE/wD2C7r/ANFNSW5Z6zRRRSAKKKKACiiigAooooAKKKKACiiigAooooAKKKKA&#10;CiiigAooooAKKKKACiiigDj/AIqf8ikn/YU0z/0vgqvVj4qf8ikn/YU0z/0vgqvT6AFFFFI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hk++aKJPvmigD5m/wCCef8AyRXxDj/o&#10;abv/ANJrWvp+vmD/AIJ5/wDJFfEOP+hpu/8A0mta+n6p/EyI/CgrnviH/wAk/wDE/wD2C7r/ANFN&#10;XQ1z3xD/AOSf+J/+wXdf+impLcs9ZooopAFFFFABRRRQAUUUUAFFFFABRRRQAUUUUAFFFFABRRRQ&#10;AUUUUAFFFFABRRRQBx/xU/5FJP8AsKaZ/wCl8FV6sfFT/kUk/wCwppn/AKXwVXp9ACiiik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QyffNFEn3zRQB8zf8E8/+SLeIcdP+Epu&#10;/wD0mta+n6+YP+Cef/JFfEOP+hpu/wD0mta+n6p/EyI/CgrnviH/AMk/8T/9gu6/9FNXQ1z3xD/5&#10;J/4n/wCwXdf+impLcs9ZooopAFFFFABRRRQAUUUUAFFFFABRRRQAUUUUAFFFFABRRRQAUUUUAFFF&#10;FABRRRQBx/xU/wCRST/sKaZ/6XwVXqx8VP8AkUk/7Cmmf+l8FV6fQAooop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">
                <v:shape id="Picture 72" o:spid="_x0000_s1027" type="#_x0000_t75" alt="Imagen que contiene captura de pantalla  Descripción generada automáticamente" style="position:absolute;width:9402;height:6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">
                  <v:imagedata r:id="rId28" o:title="Imagen que contiene captura de pantalla  Descripción generada automáticamente"/>
                </v:shape>
                <v:shape id="Picture 73" o:spid="_x0000_s1028" type="#_x0000_t75" alt="Imagen que contiene captura de pantalla  Descripción generada automáticamente" style="position:absolute;top:6085;width:9347;height:6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">
                  <v:imagedata r:id="rId29" o:title="Imagen que contiene captura de pantalla  Descripción generada automáticamente"/>
                </v:shape>
                <w10:anchorlock/>
              </v:group>
            </w:pict>
          </mc:Fallback>
        </mc:AlternateContent>
      </w:r>
    </w:p>
    <w:p w14:paraId="0F8917F5" w14:textId="77777777" w:rsidR="00BA777B" w:rsidRDefault="00BA777B" w:rsidP="00BA777B">
      <w:pPr>
        <w:rPr>
          <w:rFonts w:ascii="Times New Roman"/>
          <w:sz w:val="20"/>
        </w:rPr>
        <w:sectPr w:rsidR="00BA777B">
          <w:pgSz w:w="12240" w:h="15840"/>
          <w:pgMar w:top="1660" w:right="0" w:bottom="900" w:left="1020" w:header="0" w:footer="703" w:gutter="0"/>
          <w:cols w:space="720"/>
        </w:sectPr>
      </w:pPr>
    </w:p>
    <w:p w14:paraId="1968C4E2" w14:textId="77777777" w:rsidR="00BA777B" w:rsidRDefault="00BA777B" w:rsidP="00BA777B">
      <w:pPr>
        <w:pStyle w:val="Textoindependiente"/>
        <w:spacing w:before="1"/>
        <w:rPr>
          <w:rFonts w:ascii="Times New Roman"/>
          <w:sz w:val="27"/>
        </w:rPr>
      </w:pPr>
    </w:p>
    <w:p w14:paraId="6355D263" w14:textId="77777777" w:rsidR="00BA777B" w:rsidRDefault="00BA777B" w:rsidP="00BA777B">
      <w:pPr>
        <w:pStyle w:val="Textoindependiente"/>
        <w:ind w:left="11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34C0282" wp14:editId="560918CE">
            <wp:extent cx="5699642" cy="3656647"/>
            <wp:effectExtent l="0" t="0" r="0" b="0"/>
            <wp:docPr id="21" name="image18.jpeg" descr="Imagen que contiene captura de pantall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8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642" cy="36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1A52" w14:textId="77777777" w:rsidR="00BA777B" w:rsidRDefault="00BA777B" w:rsidP="00BA777B">
      <w:pPr>
        <w:pStyle w:val="Textoindependiente"/>
        <w:spacing w:before="6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1662336" behindDoc="1" locked="0" layoutInCell="1" allowOverlap="1" wp14:anchorId="36098009" wp14:editId="2581B402">
            <wp:simplePos x="0" y="0"/>
            <wp:positionH relativeFrom="page">
              <wp:posOffset>719327</wp:posOffset>
            </wp:positionH>
            <wp:positionV relativeFrom="paragraph">
              <wp:posOffset>153035</wp:posOffset>
            </wp:positionV>
            <wp:extent cx="5603113" cy="3604260"/>
            <wp:effectExtent l="0" t="0" r="0" b="0"/>
            <wp:wrapTopAndBottom/>
            <wp:docPr id="23" name="image19.jpeg" descr="Imagen que contiene captura de pantall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9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113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7FAD62" w14:textId="77777777" w:rsidR="00BA777B" w:rsidRDefault="00BA777B" w:rsidP="00BA777B">
      <w:pPr>
        <w:rPr>
          <w:rFonts w:ascii="Times New Roman"/>
          <w:sz w:val="17"/>
        </w:rPr>
        <w:sectPr w:rsidR="00BA777B">
          <w:pgSz w:w="12240" w:h="15840"/>
          <w:pgMar w:top="1660" w:right="0" w:bottom="900" w:left="1020" w:header="0" w:footer="703" w:gutter="0"/>
          <w:cols w:space="720"/>
        </w:sectPr>
      </w:pPr>
    </w:p>
    <w:p w14:paraId="462B4A2A" w14:textId="77777777" w:rsidR="00BA777B" w:rsidRDefault="00BA777B" w:rsidP="00BA777B">
      <w:pPr>
        <w:pStyle w:val="Textoindependiente"/>
        <w:spacing w:before="3"/>
        <w:rPr>
          <w:rFonts w:ascii="Times New Roman"/>
          <w:sz w:val="26"/>
        </w:rPr>
      </w:pPr>
    </w:p>
    <w:p w14:paraId="05C904A1" w14:textId="6EC15358" w:rsidR="00BA777B" w:rsidRDefault="00BA777B" w:rsidP="00BA777B">
      <w:pPr>
        <w:pStyle w:val="Textoindependiente"/>
        <w:ind w:left="10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47D1E042" wp14:editId="6D65A03E">
                <wp:extent cx="6038215" cy="7087235"/>
                <wp:effectExtent l="0" t="0" r="2540" b="1270"/>
                <wp:docPr id="125" name="Grupo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8215" cy="7087235"/>
                          <a:chOff x="0" y="0"/>
                          <a:chExt cx="9509" cy="11161"/>
                        </a:xfrm>
                      </wpg:grpSpPr>
                      <pic:pic xmlns:pic="http://schemas.openxmlformats.org/drawingml/2006/picture">
                        <pic:nvPicPr>
                          <pic:cNvPr id="126" name="Picture 69" descr="Imagen que contiene captura de pantalla  Descripción generada automá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9" cy="5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" name="Picture 70" descr="Imagen que contiene captura de pantalla  Descripción generada automá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080"/>
                            <a:ext cx="9452" cy="6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86E72F6" id="Grupo 125" o:spid="_x0000_s1026" style="width:475.45pt;height:558.05pt;mso-position-horizontal-relative:char;mso-position-vertical-relative:line" coordsize="9509,111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xP9tL&#10;/k13x5/1zs//AEvtaKP20v8Ak13x5/1zs/8A0vtaKAOV8If8pG/i7/2LMH/oGlV9LV80+EP+Ujfx&#10;d/7FmD/0DSq+lqACiiigAooooAKKKKACiiigAooooAKKKKACiiigAooooAKKKKACiiigAooooAKK&#10;KKACiiigArxP9tL/AJNd8ef9c7P/ANL7WvbK8T/bS/5Nd8ef9c7P/wBL7WgA/Yt/5Nd8B/8AXO8/&#10;9L7qvbK8T/Yt/wCTXfAf/XO8/wDS+6r2y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xP9tL/k13x5/1zs//AEvtaKP20v8Ak13x5/1zs/8A0vtaKAOV8If8&#10;pG/i7/2LMH/oGlV9LV80+EP+Ujfxd/7FmD/0DSq+lqACiiigAooooAKKKKACiiigAooooAKKKKAC&#10;iiigAooooAKKKKACiiigAooooAKKKKACiiigArxP9tL/AJNd8ef9c7P/ANL7WvbK8T/bS/5Nd8ef&#10;9c7P/wBL7WgA/Yt/5Nd8B/8AXO8/9L7qvbK8T/Yt/wCTXfAf/XO8/wDS+6r2y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xP9tL/k13x5/1zs//AEvtaKP2&#10;0v8Ak13x5/1zs/8A0vtaKAOV8If8pG/i7/2LMH/oGlV9LV80+EP+Ujfxd/7FmD/0DSq+lqACiiig&#10;AooooAKKKKACiiigAooooAKKKKACiiigAooooAKKKKACiiigAooooAKKKKACiiigArxP9tL/AJNd&#10;8ef9c7P/ANL7WvbK8T/bS/5Nd8ef9c7P/wBL7WgA/Yt/5Nd8B/8AXO8/9L7qvbK8T/Yt/wCTXfAf&#10;/XO8/wDS+6r2y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xP9tL/k13x5/1zs//AEvtaKP20v8Ak13x5/1zs/8A0vtaKAOV8If8pG/i7/2LMH/oGlV9LV80&#10;+EP+Ujfxd/7FmD/0DSq+lqACiiigAooooAKKKKACiiigAooooAKKKKACiiigAooooAKKKKACiiig&#10;AooooAKKKKACiiigArxP9tL/AJNd8ef9c7P/ANL7WvbK8T/bS/5Nd8ef9c7P/wBL7WgA/Yt/5Nd8&#10;B/8AXO8/9L7qvbK8T/Yt/wCTXfAf/XO8/wDS+6r2y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xP9tL/k13x5/1zs//AEvtaKP20v8Ak13x5/1zs/8A0vta&#10;KAOV8If8pG/i7/2LMH/oGlV9LV80+EP+Ujfxd/7FmD/0DSq+lqACiiigAooooAKKKKACiiigAooo&#10;oAKKKKACiiigAooooAKKKKACiiigAooooAKKKKACiiigArxP9tL/AJNd8ef9c7P/ANL7WvbK8T/b&#10;S/5Nd8ef9c7P/wBL7WgA/Yt/5Nd8B/8AXO8/9L7qvbK8T/Yt/wCTXfAf/XO8/wDS+6r2y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xP9tL/k13x5/1zs//&#10;AEvtaKP20v8Ak13x5/1zs/8A0vtaKAOV8If8pG/i7/2LMH/oGlV9LV80+EP+Ujfxd/7FmD/0DSq+&#10;lqACiiigAooooAKKKKACiiigAooooAKKKKACiiigAooooAKKKKACiiigAooooAKKKKACiiigArxP&#10;9tL/AJNd8ef9c7P/ANL7WvbK8T/bS/5Nd8ef9c7P/wBL7WgA/Yt/5Nd8B/8AXO8/9L7qvbK8T/Yt&#10;/wCTXfAf/XO8/wDS+6r2y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xP9tL/k13x5/1zs//AEvtaKP20v8Ak13x5/1zs/8A0vtaKAOV8If8pG/i7/2LMH/o&#10;GlV9LV80+EP+Ujfxd/7FmD/0DSq+lqACiiigAooooAKKKKACiiigAooooAKKKKACiiigAooooAKK&#10;KKACiiigAooooAKKKKACiiigArxP9tL/AJNd8ef9c7P/ANL7WvbK8T/bS/5Nd8ef9c7P/wBL7WgA&#10;/Yt/5Nd8B/8AXO8/9L7qvbK8T/Yt/wCTXfAf/XO8/wDS+6r2y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xP9tL/k13x5/1zs//AEvtaKP20v8Ak13x5/1z&#10;s/8A0vtaKAOV8If8pG/i7/2LMH/oGlV9LV80+EP+Ujfxd/7FmD/0DSq+lqACiiigAooooAKKKKAC&#10;iiigAooooAKKKKACiiigAooooAKKKKACiiigAooooAKKKKACiiigArxP9tL/AJNd8ef9c7P/ANL7&#10;WvbK8T/bS/5Nd8ef9c7P/wBL7WgA/Yt/5Nd8B/8AXO8/9L7qvbK8T/Yt/wCTXfAf/XO8/wDS+6r2&#10;y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xP9tL/k13&#10;x5/1zs//AEvtaKP20v8Ak13x5/1zs/8A0vtaKAOV8If8pG/i7/2LMH/oGlV9LV80+EP+Ujfxd/7F&#10;mD/0DSq+lqACiiigAooooAKKKKACiiigAooooAKKKKACiiigAooooAKKKKACiiigAooooAKKKKAC&#10;iiigArxP9tL/AJNd8ef9c7P/ANL7WvbK8T/bS/5Nd8ef9c7P/wBL7WgA/Yt/5Nd8B/8AXO8/9L7q&#10;vbK8T/Yt/wCTXfAf/XO8/wDS+6r2y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xP9tL/k13x5/1zs//AEvtaKP20v8Ak13x5/1zs/8A0vtaKAOV8If8pG/i&#10;7/2LMH/oGlV9LV80+EP+Ujfxd/7FmD/0DSq+lqACiiigAooooAKKKKACiiigAooooAKKKKACiiig&#10;AooooAKKKKACiiigAooooAKKKKACiiigArxP9tL/AJNd8ef9c7P/ANL7WvbK8T/bS/5Nd8ef9c7P&#10;/wBL7WgA/Yt/5Nd8B/8AXO8/9L7qvbK8T/Yt/wCTXfAf/XO8/wDS+6r2y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xP9tL/k13x5/1zs//AEvtaKP20v8A&#10;k13x5/1zs/8A0vtaKAOV8If8pG/i7/2LMH/oGlV9LV80+EP+Ujfxd/7FmD/0DSq+lqACiiigAooo&#10;oAKKKKACiiigAooooAKKKKACiiigAooooAKKKKACiiigAooooAKKKKACiiigArxP9tL/AJNd8ef9&#10;c7P/ANL7WvbK8T/bS/5Nd8ef9c7P/wBL7WgA/Yt/5Nd8B/8AXO8/9L7qvbK8T/Yt/wCTXfAf/XO8&#10;/wDS+6r2y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x&#10;P9tL/k13x5/1zs//AEvtaKP20v8Ak13x5/1zs/8A0vtaKAOV8If8pG/i7/2LMH/oGlV9LV80+EP+&#10;Ujfxd/7FmD/0DSq+lqACiiigAooooAKKKKACiiigAooooAKKKKACiiigAooooAKKKKACiiigAooo&#10;oAKKKKACiiigArxP9tL/AJNd8ef9c7P/ANL7WvbK8T/bS/5Nd8ef9c7P/wBL7WgA/Yt/5Nd8B/8A&#10;XO8/9L7qvbK8T/Yt/wCTXfAf/XO8/wDS+6r2y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xP9tL/k13x5/1zs//AEvtaKP20v8Ak13x5/1zs/8A0vtaKAOV&#10;8If8pG/i7/2LMH/oGlV9LV80+EP+Ujfxd/7FmD/0DSq+lqACiiigAooooAKKKKACiiigAooooAKK&#10;KKACiiigAooooAKKKKACiiigAooooAKKKKACiiigArxP9tL/AJNd8ef9c7P/ANL7WvbK8T/bS/5N&#10;d8ef9c7P/wBL7WgA/Yt/5Nd8B/8AXO8/9L7qvbK8T/Yt/wCTXfAf/XO8/wDS+6r2y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">
                <v:shape id="Picture 69" o:spid="_x0000_s1027" type="#_x0000_t75" alt="Imagen que contiene captura de pantalla  Descripción generada automáticamente" style="position:absolute;width:9509;height:5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">
                  <v:imagedata r:id="rId34" o:title="Imagen que contiene captura de pantalla  Descripción generada automáticamente"/>
                </v:shape>
                <v:shape id="Picture 70" o:spid="_x0000_s1028" type="#_x0000_t75" alt="Imagen que contiene captura de pantalla  Descripción generada automáticamente" style="position:absolute;top:5080;width:9452;height:6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">
                  <v:imagedata r:id="rId35" o:title="Imagen que contiene captura de pantalla  Descripción generada automáticamente"/>
                </v:shape>
                <w10:anchorlock/>
              </v:group>
            </w:pict>
          </mc:Fallback>
        </mc:AlternateContent>
      </w:r>
    </w:p>
    <w:p w14:paraId="0BC34006" w14:textId="77777777" w:rsidR="00BA777B" w:rsidRDefault="00BA777B" w:rsidP="00BA777B">
      <w:pPr>
        <w:rPr>
          <w:rFonts w:ascii="Times New Roman"/>
          <w:sz w:val="20"/>
        </w:rPr>
        <w:sectPr w:rsidR="00BA777B">
          <w:pgSz w:w="12240" w:h="15840"/>
          <w:pgMar w:top="1660" w:right="0" w:bottom="900" w:left="1020" w:header="0" w:footer="703" w:gutter="0"/>
          <w:cols w:space="720"/>
        </w:sectPr>
      </w:pPr>
    </w:p>
    <w:p w14:paraId="5C7BEE1C" w14:textId="77777777" w:rsidR="00BA777B" w:rsidRDefault="00BA777B" w:rsidP="00BA777B">
      <w:pPr>
        <w:pStyle w:val="Textoindependiente"/>
        <w:spacing w:before="1"/>
        <w:rPr>
          <w:rFonts w:ascii="Times New Roman"/>
          <w:sz w:val="27"/>
        </w:rPr>
      </w:pPr>
    </w:p>
    <w:p w14:paraId="196A9066" w14:textId="77777777" w:rsidR="00BA777B" w:rsidRDefault="00BA777B" w:rsidP="00BA777B">
      <w:pPr>
        <w:pStyle w:val="Textoindependiente"/>
        <w:ind w:left="11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BE3894A" wp14:editId="6316D08B">
            <wp:extent cx="5862971" cy="3771900"/>
            <wp:effectExtent l="0" t="0" r="0" b="0"/>
            <wp:docPr id="25" name="image22.jpeg" descr="Imagen que contiene captura de pantall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971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65EF" w14:textId="77777777" w:rsidR="00BA777B" w:rsidRDefault="00BA777B" w:rsidP="00BA777B">
      <w:pPr>
        <w:rPr>
          <w:rFonts w:ascii="Times New Roman"/>
          <w:sz w:val="20"/>
        </w:rPr>
        <w:sectPr w:rsidR="00BA777B">
          <w:pgSz w:w="12240" w:h="15840"/>
          <w:pgMar w:top="1660" w:right="0" w:bottom="900" w:left="1020" w:header="0" w:footer="703" w:gutter="0"/>
          <w:cols w:space="720"/>
        </w:sectPr>
      </w:pPr>
    </w:p>
    <w:p w14:paraId="307D433D" w14:textId="77777777" w:rsidR="00BA777B" w:rsidRDefault="00BA777B" w:rsidP="00BA777B">
      <w:pPr>
        <w:pStyle w:val="Textoindependiente"/>
        <w:spacing w:before="1"/>
        <w:rPr>
          <w:rFonts w:ascii="Times New Roman"/>
          <w:sz w:val="27"/>
        </w:rPr>
      </w:pPr>
    </w:p>
    <w:p w14:paraId="50894497" w14:textId="77777777" w:rsidR="00BA777B" w:rsidRDefault="00BA777B" w:rsidP="00BA777B">
      <w:pPr>
        <w:pStyle w:val="Textoindependiente"/>
        <w:ind w:left="11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D4B5DA7" wp14:editId="4F54C4DB">
            <wp:extent cx="6255018" cy="5728715"/>
            <wp:effectExtent l="0" t="0" r="0" b="0"/>
            <wp:docPr id="27" name="image23.jpeg" descr="Imagen que contiene captura de pantall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018" cy="572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2EFF" w14:textId="77777777" w:rsidR="00BA777B" w:rsidRDefault="00BA777B" w:rsidP="00BA777B">
      <w:pPr>
        <w:rPr>
          <w:rFonts w:ascii="Times New Roman"/>
          <w:sz w:val="20"/>
        </w:rPr>
        <w:sectPr w:rsidR="00BA777B">
          <w:pgSz w:w="12240" w:h="15840"/>
          <w:pgMar w:top="1660" w:right="0" w:bottom="900" w:left="1020" w:header="0" w:footer="703" w:gutter="0"/>
          <w:cols w:space="720"/>
        </w:sectPr>
      </w:pPr>
    </w:p>
    <w:p w14:paraId="0A2CB3D2" w14:textId="77777777" w:rsidR="00BA777B" w:rsidRDefault="00BA777B" w:rsidP="00BA777B">
      <w:pPr>
        <w:pStyle w:val="Textoindependiente"/>
        <w:spacing w:before="3"/>
        <w:rPr>
          <w:rFonts w:ascii="Times New Roman"/>
          <w:sz w:val="26"/>
        </w:rPr>
      </w:pPr>
    </w:p>
    <w:p w14:paraId="6FFB4831" w14:textId="68019528" w:rsidR="00BA777B" w:rsidRDefault="00BA777B" w:rsidP="00BA777B">
      <w:pPr>
        <w:pStyle w:val="Textoindependiente"/>
        <w:ind w:left="10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59950C95" wp14:editId="7DF2D5D0">
                <wp:extent cx="5906770" cy="7607935"/>
                <wp:effectExtent l="0" t="0" r="635" b="0"/>
                <wp:docPr id="122" name="Grupo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06770" cy="7607935"/>
                          <a:chOff x="0" y="0"/>
                          <a:chExt cx="9302" cy="11981"/>
                        </a:xfrm>
                      </wpg:grpSpPr>
                      <pic:pic xmlns:pic="http://schemas.openxmlformats.org/drawingml/2006/picture">
                        <pic:nvPicPr>
                          <pic:cNvPr id="123" name="Picture 66" descr="Imagen que contiene captura de pantalla  Descripción generada automá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02" cy="5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" name="Picture 67" descr="Imagen que contiene captura de pantalla  Descripción generada automá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024"/>
                            <a:ext cx="9258" cy="5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C2B546" id="Grupo 122" o:spid="_x0000_s1026" style="width:465.1pt;height:599.05pt;mso-position-horizontal-relative:char;mso-position-vertical-relative:line" coordsize="9302,119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xP9&#10;tL/k13x5/wBc7P8A9L7Wij9tL/k13x5/1zs//S+1ooA5Xwh/ykb+Lv8A2LMH/oGlV9LV80+EP+Uj&#10;fxd/7FmD/wBA0qvpagAooooAKKKKACiiigAooooAKKKKACiiigAooooAKKKKACiiigAooooAKKKK&#10;ACiiigAooooAK8T/AG0v+TXfHn/XOz/9L7WvbK8T/bS/5Nd8ef8AXOz/APS+1oAP2Lf+TXfAf/XO&#10;8/8AS+6r2yvE/wBi3/k13wH/ANc7z/0vuq9s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8T/bS/5Nd8ef8AXOz/APS+1oo/bS/5Nd8ef9c7P/0vtaKAOV8I&#10;f8pG/i7/ANizB/6BpVfS1fNPhD/lI38Xf+xZg/8AQNKr6WoAKKKKACiiigAooooAKKKKACiiigAo&#10;oooAKKKKACiiigAooooAKKKKACiiigAooooAKKKKACvE/wBtL/k13x5/1zs//S+1r2yvE/20v+TX&#10;fHn/AFzs/wD0vtaAD9i3/k13wH/1zvP/AEvuq9srxP8AYt/5Nd8B/wDXO8/9L7qvb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PE/20v+TXfHn/AFzs/wD0&#10;vtaKP20v+TXfHn/XOz/9L7WigDlfCH/KRv4u/wDYswf+gaVX0tXzT4Q/5SN/F3/sWYP/AEDSq+lq&#10;ACiiigAooooAKKKKACiiigAooooAKKKKACiiigAooooAKKKKACiiigAooooAKKKKACiiigArxP8A&#10;bS/5Nd8ef9c7P/0vta9srxP9tL/k13x5/wBc7P8A9L7WgA/Yt/5Nd8B/9c7z/wBL7qvbK8T/AGLf&#10;+TXfAf8A1zvP/S+6r2y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xP9tL/k13x5/wBc7P8A9L7Wij9tL/k13x5/1zs//S+1ooA5Xwh/ykb+Lv8A2LMH/oGl&#10;V9LV80+EP+Ujfxd/7FmD/wBA0qvpagAooooAKKKKACiiigAooooAKKKKACiiigAooooAKKKKACii&#10;igAooooAKKKKACiiigAooooAK8T/AG0v+TXfHn/XOz/9L7WvbK8T/bS/5Nd8ef8AXOz/APS+1oAP&#10;2Lf+TXfAf/XO8/8AS+6r2yvE/wBi3/k13wH/ANc7z/0vuq9s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8T/bS/5Nd8ef8AXOz/APS+1oo/bS/5Nd8ef9c7&#10;P/0vtaKAOV8If8pG/i7/ANizB/6BpVfS1fNPhD/lI38Xf+xZg/8AQNKr6WoAKKKKACiiigAooooA&#10;KKKKACiiigAooooAKKKKACiiigAooooAKKKKACiiigAooooAKKKKACvE/wBtL/k13x5/1zs//S+1&#10;r2yvE/20v+TXfHn/AFzs/wD0vtaAD9i3/k13wH/1zvP/AEvuq9srxP8AYt/5Nd8B/wDXO8/9L7qv&#10;b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PE/20v+TX&#10;fHn/AFzs/wD0vtaKP20v+TXfHn/XOz/9L7WigDlfCH/KRv4u/wDYswf+gaVX0tXzT4Q/5SN/F3/s&#10;WYP/AEDSq+lqACiiigAooooAKKKKACiiigAooooAKKKKACiiigAooooAKKKKACiiigAooooAKKKK&#10;ACiiigArxP8AbS/5Nd8ef9c7P/0vta9srxP9tL/k13x5/wBc7P8A9L7WgA/Yt/5Nd8B/9c7z/wBL&#10;7qvbK8T/AGLf+TXfAf8A1zvP/S+6r2y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xP9tL/k13x5/wBc7P8A9L7Wij9tL/k13x5/1zs//S+1ooA5Xwh/ykb+&#10;Lv8A2LMH/oGlV9LV80+EP+Ujfxd/7FmD/wBA0qvpagAooooAKKKKACiiigAooooAKKKKACiiigAo&#10;oooAKKKKACiiigAooooAKKKKACiiigAooooAK8T/AG0v+TXfHn/XOz/9L7WvbK8T/bS/5Nd8ef8A&#10;XOz/APS+1oAP2Lf+TXfAf/XO8/8AS+6r2yvE/wBi3/k13wH/ANc7z/0vuq9s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8T/bS/5Nd8ef8AXOz/APS+1oo/&#10;bS/5Nd8ef9c7P/0vtaKAOV8If8pG/i7/ANizB/6BpVfS1fNPhD/lI38Xf+xZg/8AQNKr6WoAKKKK&#10;ACiiigAooooAKKKKACiiigAooooAKKKKACiiigAooooAKKKKACiiigAooooAKKKKACvE/wBtL/k1&#10;3x5/1zs//S+1r2yvE/20v+TXfHn/AFzs/wD0vtaAD9i3/k13wH/1zvP/AEvuq9srxP8AYt/5Nd8B&#10;/wDXO8/9L7qvb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PE/20v+TXfHn/AFzs/wD0vtaKP20v+TXfHn/XOz/9L7WigDlfCH/KRv4u/wDYswf+gaVX0tXz&#10;T4Q/5SN/F3/sWYP/AEDSq+lqACiiigAooooAKKKKACiiigAooooAKKKKACiiigAooooAKKKKACii&#10;igAooooAKKKKACiiigArxP8AbS/5Nd8ef9c7P/0vta9srxP9tL/k13x5/wBc7P8A9L7WgA/Yt/5N&#10;d8B/9c7z/wBL7qvbK8T/AGLf+TXfAf8A1zvP/S+6r2y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xP9tL/k13x5/wBc7P8A9L7Wij9tL/k13x5/1zs//S+1&#10;ooA5Xwh/ykb+Lv8A2LMH/oGlV9LV80+EP+Ujfxd/7FmD/wBA0qvpagAooooAKKKKACiiigAooooA&#10;KKKKACiiigAooooAKKKKACiiigAooooAKKKKACiiigAooooAK8T/AG0v+TXfHn/XOz/9L7WvbK8T&#10;/bS/5Nd8ef8AXOz/APS+1oAP2Lf+TXfAf/XO8/8AS+6r2yvE/wBi3/k13wH/ANc7z/0vuq9s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8T/bS/5Nd8ef8A&#10;XOz/APS+1oo/bS/5Nd8ef9c7P/0vtaKAOV8If8pG/i7/ANizB/6BpVfS1fNPhD/lI38Xf+xZg/8A&#10;QNKr6WoAKKKKACiiigAooooAKKKKACiiigAooooAKKKKACiiigAooooAKKKKACiiigAooooAKKKK&#10;ACvE/wBtL/k13x5/1zs//S+1r2yvE/20v+TXfHn/AFzs/wD0vtaAD9i3/k13wH/1zvP/AEvuq9sr&#10;xP8AYt/5Nd8B/wDXO8/9L7qvb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if7aX/Jrvjz&#10;/rnZ/wDpfa0Uftpf8mu+PP8ArnZ/+l9rRQByvhD/AJSN/F3/ALFmD/0DSq+lq+afCH/KRv4u/wDY&#10;swf+gaVX0tQAUUUUAFFFFABRRRQAUUUUAFFFFABRRRQAUUUUAFFFFABRRRQAUUUUAFFFFABRRRQA&#10;UUUUAFeJ/tpf8mu+PP8ArnZ/+l9rXtleJ/tpf8mu+PP+udn/AOl9rQAfsW/8mu+A/wDrnef+l91X&#10;tleJ/sW/8mu+A/8Arnef+l91Xtl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Hif7aX/Jrvjz/rnZ/wDpfa0Uftpf8mu+PP8ArnZ/+l9rRQByvhD/AJSN/F3/&#10;ALFmD/0DSq+lq+afCH/KRv4u/wDYswf+gaVX0tQAUUUUAFFFFABRRRQAUUUUAFFFFABRRRQAUUUU&#10;AFFFFABRRRQAUUUUAFFFFABRRRQAUUUUAFeJ/tpf8mu+PP8ArnZ/+l9rXtleJ/tpf8mu+PP+udn/&#10;AOl9rQAfsW/8mu+A/wDrnef+l91XtleJ/sW/8mu+A/8Arnef+l91Xtl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if7aX/Jrvjz/rnZ/wDpfa0Uftpf8mu+&#10;PP8ArnZ/+l9rRQByvhD/AJSN/F3/ALFmD/0DSq+lq+afCH/KRv4u/wDYswf+gaVX0tQAUUUUAFFF&#10;FABRRRQAUUUUAFFFFABRRRQAUUUUAFFFFABRRRQAUUUUAFFFFABRRRQAUUUUAFeJ/tpf8mu+PP8A&#10;rnZ/+l9rXtleJ/tpf8mu+PP+udn/AOl9rQAfsW/8mu+A/wDrnef+l91XtleJ/sW/8mu+A/8Arnef&#10;+l91Xtl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if7&#10;aX/Jrvjz/rnZ/wDpfa0Uftpf8mu+PP8ArnZ/+l9rRQByvhD/AJSN/F3/ALFmD/0DSq+lq+afCH/K&#10;Rv4u/wDYswf+gaVX0tQAUUUUAFFFFABRRRQAUUUUAFFFFABRRRQAUUUUAFFFFABRRRQAUUUUAFFF&#10;FABRRRQAUUUUAFeJ/tpf8mu+PP8ArnZ/+l9rXtleJ/tpf8mu+PP+udn/AOl9rQAfsW/8mu+A/wDr&#10;nef+l91XtleJ/sW/8mu+A/8Arnef+l91Xtl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if7aX/Jrvjz/rnZ/wDpfa0Uftpf8mu+PP8ArnZ/+l9rRQByvhD/&#10;AJSN/F3/ALFmD/0DSq+lq+afCH/KRv4u/wDYswf+gaVX0tQAUUUUAFFFFABRRRQAUUUUAFFFFABR&#10;RRQAUUUUAFFFFABRRRQAUUUUAFFFFABRRRQAUUUUAFeJ/tpf8mu+PP8ArnZ/+l9rXtleJ/tpf8mu&#10;+PP+udn/AOl9rQAfsW/8mu+A/wDrnef+l91XtleJ/sW/8mu+A/8Arnef+l91Xtl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if7aX/Jrvjz/rnZ/wDpfa0U&#10;ftpf8mu+PP8ArnZ/+l9rRQByvhD/AJSN/F3/ALFmD/0DSq+lq+afCH/KRv4u/wDYswf+gaVX0tQA&#10;UUUUAFFFFABRRRQAUUUUAFFFFABRRRQAUUUUAFFFFABRRRQAUUUUAFFFFABRRRQAUUUUAFeJ/tpf&#10;8mu+PP8ArnZ/+l9rXtleJ/tpf8mu+PP+udn/AOl9rQAfsW/8mu+A/wDrnef+l91XtleJ/sW/8mu+&#10;A/8Arnef+l91Xtl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if7aX/Jrvjz/rnZ/wDpfa0Uftpf8mu+PP8ArnZ/+l9rRQByvhD/AJSN/F3/ALFmD/0DSq+l&#10;q+afCH/KRv4u/wDYswf+gaVX0tQAUUUUAFFFFABRRRQAUUUUAFFFFABRRRQAUUUUAFFFFABRRRQA&#10;UUUUAFFFFABRRRQAUUUUAFeJ/tpf8mu+PP8ArnZ/+l9rXtleJ/tpf8mu+PP+udn/AOl9rQAfsW/8&#10;mu+A/wDrnef+l91XtleJ/sW/8mu+A/8Arnef+l91Xtl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if7aX/Jrvjz/rnZ/wDpfa0Uftpf8mu+PP8ArnZ/+l9r&#10;RQByvhD/AJSN/F3/ALFmD/0DSq+lq+afCH/KRv4u/wDYswf+gaVX0tQAUUUUAFFFFABRRRQAUUUU&#10;AFFFFABRRRQAUUUUAFFFFABRRRQAUUUUAFFFFABRRRQAUUUUAFeJ/tpf8mu+PP8ArnZ/+l9rXtle&#10;J/tpf8mu+PP+udn/AOl9rQAfsW/8mu+A/wDrnef+l91XtleJ/sW/8mu+A/8Arnef+l91Xtl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if7aX/Jrvjz/rnZ&#10;/wDpfa0Uftpf8mu+PP8ArnZ/+l9rRQByvhD/AJSN/F3/ALFmD/0DSq+lq+afCH/KRv4u/wDYswf+&#10;gaVX0tQAUUUUAFFFFABRRRQAUUUUAFFFFABRRRQAUUUUAFFFFABRRRQAUUUUAFFFFABRRRQAUUUU&#10;AFeJ/tpf8mu+PP8ArnZ/+l9rXtleJ/tpf8mu+PP+udn/AOl9rQAfsW/8mu+A/wDrnef+l91XtleJ&#10;/sW/8mu+A/8Arnef+l91Xtl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if7aX/Jrvjz/rnZ/wDpfa0Uftpf8mu+PP8ArnZ/+l9rRQByvhD/AJSN/F3/ALFm&#10;D/0DSq+lq+afCH/KRv4u/wDYswf+gaVX0tQAUUUUAFFFFABRRRQAUUUUAFFFFABRRRQAUUUUAFFF&#10;FABRRRQAUUUUAFFFFABRRRQAUUUUAFeJ/tpf8mu+PP8ArnZ/+l9rXtleJ/tpf8mu+PP+udn/AOl9&#10;rQAfsW/8mu+A/wDrnef+l91XtleJ/sW/8mu+A/8Arnef+l91Xtl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if7aX/Jrvjz/rnZ/wDpfa0Uftpf8mu+PP8A&#10;rnZ/+l9rRQByvhD/AJSN/F3/ALFmD/0DSq+lq+afCH/KRv4u/wDYswf+gaVX0tQAUUUUAFFFFABR&#10;RRQAUUUUAFFFFABRRRQAUUUUAFFFFABRRRQAUUUUAFFFFABRRRQAUUUUAFeJ/tpf8mu+PP8ArnZ/&#10;+l9rXtleJ/tpf8mu+PP+udn/AOl9rQAfsW/8mu+A/wDrnef+l91XtleJ/sW/8mu+A/8Arnef+l91&#10;Xtl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if7aX/J&#10;rvjz/rnZ/wDpfa0Uftpf8mu+PP8ArnZ/+l9rRQByvhD/AJSN/F3/ALFmD/0DSq+lq+afCH/KRv4u&#10;/wDYswf+gaVX0tQAUUUUAFFFFABRRRQAUUUUAFFFFABRRRQAUUUUAFFFFABRRRQAUUUUAFFFFABR&#10;RRQAUUUUAFeJ/tpf8mu+PP8ArnZ/+l9rXtleJ/tpf8mu+PP+udn/AOl9rQAfsW/8mu+A/wDrnef+&#10;l91XtleJ/sW/8mu+A/8Arnef+l91Xtl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">
                <v:shape id="Picture 66" o:spid="_x0000_s1027" type="#_x0000_t75" alt="Imagen que contiene captura de pantalla  Descripción generada automáticamente" style="position:absolute;width:9302;height:5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">
                  <v:imagedata r:id="rId40" o:title="Imagen que contiene captura de pantalla  Descripción generada automáticamente"/>
                </v:shape>
                <v:shape id="Picture 67" o:spid="_x0000_s1028" type="#_x0000_t75" alt="Imagen que contiene captura de pantalla  Descripción generada automáticamente" style="position:absolute;top:6024;width:9258;height:5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">
                  <v:imagedata r:id="rId41" o:title="Imagen que contiene captura de pantalla  Descripción generada automáticamente"/>
                </v:shape>
                <w10:anchorlock/>
              </v:group>
            </w:pict>
          </mc:Fallback>
        </mc:AlternateContent>
      </w:r>
    </w:p>
    <w:p w14:paraId="160D75E4" w14:textId="77777777" w:rsidR="00BA777B" w:rsidRDefault="00BA777B" w:rsidP="00BA777B">
      <w:pPr>
        <w:rPr>
          <w:rFonts w:ascii="Times New Roman"/>
          <w:sz w:val="20"/>
        </w:rPr>
        <w:sectPr w:rsidR="00BA777B">
          <w:pgSz w:w="12240" w:h="15840"/>
          <w:pgMar w:top="1660" w:right="0" w:bottom="900" w:left="1020" w:header="0" w:footer="703" w:gutter="0"/>
          <w:cols w:space="720"/>
        </w:sectPr>
      </w:pPr>
    </w:p>
    <w:p w14:paraId="1D70697F" w14:textId="77777777" w:rsidR="00BA777B" w:rsidRDefault="00BA777B" w:rsidP="00BA777B">
      <w:pPr>
        <w:pStyle w:val="Textoindependiente"/>
        <w:spacing w:before="1"/>
        <w:rPr>
          <w:rFonts w:ascii="Times New Roman"/>
          <w:sz w:val="27"/>
        </w:rPr>
      </w:pPr>
    </w:p>
    <w:p w14:paraId="7C8BF36B" w14:textId="77777777" w:rsidR="00BA777B" w:rsidRDefault="00BA777B" w:rsidP="00BA777B">
      <w:pPr>
        <w:pStyle w:val="Textoindependiente"/>
        <w:ind w:left="11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210E2B3" wp14:editId="5CD59809">
            <wp:extent cx="5863975" cy="3771900"/>
            <wp:effectExtent l="0" t="0" r="0" b="0"/>
            <wp:docPr id="29" name="image26.jpeg" descr="Imagen que contiene captura de pantall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6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97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3840" w14:textId="77777777" w:rsidR="00BA777B" w:rsidRDefault="00BA777B" w:rsidP="00BA777B">
      <w:pPr>
        <w:pStyle w:val="Textoindependiente"/>
        <w:spacing w:before="2"/>
        <w:rPr>
          <w:rFonts w:ascii="Times New Roman"/>
          <w:sz w:val="16"/>
        </w:rPr>
      </w:pPr>
      <w:r>
        <w:rPr>
          <w:noProof/>
        </w:rPr>
        <w:drawing>
          <wp:anchor distT="0" distB="0" distL="0" distR="0" simplePos="0" relativeHeight="251663360" behindDoc="1" locked="0" layoutInCell="1" allowOverlap="1" wp14:anchorId="09367528" wp14:editId="09392885">
            <wp:simplePos x="0" y="0"/>
            <wp:positionH relativeFrom="page">
              <wp:posOffset>719327</wp:posOffset>
            </wp:positionH>
            <wp:positionV relativeFrom="paragraph">
              <wp:posOffset>143255</wp:posOffset>
            </wp:positionV>
            <wp:extent cx="5835429" cy="3728466"/>
            <wp:effectExtent l="0" t="0" r="0" b="0"/>
            <wp:wrapTopAndBottom/>
            <wp:docPr id="31" name="image27.jpeg" descr="Imagen que contiene captura de pantall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7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429" cy="3728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A8A3C7" w14:textId="77777777" w:rsidR="00BA777B" w:rsidRDefault="00BA777B" w:rsidP="00BA777B">
      <w:pPr>
        <w:rPr>
          <w:rFonts w:ascii="Times New Roman"/>
          <w:sz w:val="16"/>
        </w:rPr>
        <w:sectPr w:rsidR="00BA777B">
          <w:pgSz w:w="12240" w:h="15840"/>
          <w:pgMar w:top="1660" w:right="0" w:bottom="900" w:left="1020" w:header="0" w:footer="703" w:gutter="0"/>
          <w:cols w:space="720"/>
        </w:sectPr>
      </w:pPr>
    </w:p>
    <w:p w14:paraId="459FC96E" w14:textId="77777777" w:rsidR="00BA777B" w:rsidRDefault="00BA777B" w:rsidP="00BA777B">
      <w:pPr>
        <w:pStyle w:val="Textoindependiente"/>
        <w:spacing w:before="3"/>
        <w:rPr>
          <w:rFonts w:ascii="Times New Roman"/>
          <w:sz w:val="26"/>
        </w:rPr>
      </w:pPr>
    </w:p>
    <w:p w14:paraId="1DFF6D62" w14:textId="2888C757" w:rsidR="00BA777B" w:rsidRDefault="00BA777B" w:rsidP="00BA777B">
      <w:pPr>
        <w:pStyle w:val="Textoindependiente"/>
        <w:ind w:left="10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46108A58" wp14:editId="45BE1718">
                <wp:extent cx="5839460" cy="7493000"/>
                <wp:effectExtent l="0" t="0" r="1270" b="0"/>
                <wp:docPr id="119" name="Grupo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9460" cy="7493000"/>
                          <a:chOff x="0" y="0"/>
                          <a:chExt cx="9196" cy="11800"/>
                        </a:xfrm>
                      </wpg:grpSpPr>
                      <pic:pic xmlns:pic="http://schemas.openxmlformats.org/drawingml/2006/picture">
                        <pic:nvPicPr>
                          <pic:cNvPr id="120" name="Picture 63" descr="Imagen que contiene captura de pantalla  Descripción generada automá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96" cy="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" name="Picture 64" descr="Imagen que contiene captura de pantalla  Descripción generada automá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920"/>
                            <a:ext cx="9160" cy="58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3009D98" id="Grupo 119" o:spid="_x0000_s1026" style="width:459.8pt;height:590pt;mso-position-horizontal-relative:char;mso-position-vertical-relative:line" coordsize="9196,118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Ult/x8Rf74/nUdSW3/HxF/vj+dAH4a0UUUAfsj8Ef+SKfDr/ALFrTP8A0kir&#10;ta4r4I/8kU+HX/YtaZ/6SRV2tABWZef8jd4L/wCwpL/6QXdadZl5/wAjd4L/AOwpL/6QXdAHpdFF&#10;FABRRRQAUUUUAFFFFABRRRQAUUUUAFFFFABRRRQAUUUUAFFFFABRRRQAUUUUAcD4z/5KD4d/7Beo&#10;/wDo2yqaofGf/JQfDv8A2C9R/wDRtlU1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Jbf8fEX++P51HUlt/wAfEX++P50AfhrRRRQB+yPwR/5Ip8Ov+xa0z/0kirta4r4I/wDJ&#10;FPh1/wBi1pn/AKSRV2tABWZef8jd4L/7Ckv/AKQXdadZl5/yN3gv/sKS/wDpBd0Ael0UUUAFFFFA&#10;BRRRQAUUUUAFFFFABRRRQAUUUUAFFFFABRRRQAUUUUAFFFFABRRRQBwPjP8A5KD4d/7Beo/+jbKp&#10;qh8Z/wDJQfDv/YL1H/0bZVN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S&#10;W3/HxF/vj+dR1Jbf8fEX++P50AfhrRRRQB+yPwR/5Ip8Ov8AsWtM/wDSSKu1rivgj/yRT4df9i1p&#10;n/pJFXa0AFZl5/yN3gv/ALCkv/pBd1p1mXn/ACN3gv8A7Ckv/pBd0Ael0UUUAFFFFABRRRQAUUUU&#10;AFFFFABRRRQAUUUUAFFFFABRRRQAUUUUAFFFFABRRRQBwPjP/koPh3/sF6j/AOjbKpqh8Z/8lB8O&#10;/wDYL1H/ANG2VT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Jbf8fEX++P51HUlt/x8Rf74/nQB+GtFFFAH7I/BH/kinw6/7FrTP/SSKu1rivgj/wAk&#10;U+HX/YtaZ/6SRV2tABRRRQAUUUUAFFFFABRRRQAUUUUAFFFFABRRRQAUUUUAFFFFABRRRQAUUUUA&#10;FFFFAHFfG7/kinxF/wCxa1P/ANJJa579ln/kheg/9feqf+nK6rofjd/yRT4i/wDYtan/AOkktc9+&#10;yz/yQvQf+vvVP/TldUAer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Ult/x8Rf74/nUdSW3/HxF/vj+dAH4a0UUUAfsj8Ef+SKfDr/ALFrTP8A0kirta4r4I/8kU+HX/Yt&#10;aZ/6SRV2tABRRRQAUUUUAFFFFABRRRQAUUUUAFFFFABRRRQAUUUUAFFFFABRRRQAUUUUAFFFFAHF&#10;fG7/AJIp8Rf+xa1P/wBJJa579ln/AJIXoP8A196p/wCnK6rofjd/yRT4i/8AYtan/wCkktc9+yz/&#10;AMkL0H/r71T/ANOV1QB6t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8Wv2jv+S+/Eb/sYdQ/9KZKKP2jv+S+/Eb/sYdQ/9KZKKAP04/Yr/wCTX/A3+5e/+l9z&#10;XtteJfsV/wDJr/gb/cvf/S+5r22gArF8Wf8AHnp3/YY0z/0ugrarF8Wf8eenf9hjTP8A0ugoW4Hq&#10;VFFFABRRRQAUUUUAFFFFABRRRQAUUUUAFFFFABRRRQAUUUUAFFFFABRRRQAUUUUAcR8S/wDj+8Hf&#10;9hhv/SG7pKX4l/8AH94O/wCww3/pDd0l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i1+0d/yX34jf9jDqH/pTJRR+0d/yX34jf8AYw6h/wClMlFAH6cfsV/8mv8Agb/c&#10;vf8A0vua9trxL9iv/k1/wN/uXv8A6X3Ne20AFYviz/jz07/sMaZ/6XQVtVi+LP8Ajz07/sMaZ/6X&#10;QULcD1KiiigAooooAKKKKACiiigAooooAKKKKACiiigAooooAKKKKACiiigAooooAKKKKAOI+Jf/&#10;AB/eDv8AsMN/6Q3dJS/Ev/j+8Hf9hhv/AEhu6S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xa/aO/wCS+/Eb/sYdQ/8ASmSij9o7/kvvxG/7GHUP/SmSigD9OP2K/wDk&#10;1/wN/uXv/pfc17bXiX7Ff/Jr/gb/AHL3/wBL7mvbaACsXxZ/x56d/wBhjTP/AEugrarF8Wf8eenf&#10;9hjTP/S6ChbgepUUUUAFFFFABRRRQAUUUUAFFFFABRRRQAUUUUAFFFFABRRRQAUUUUAFFFFABRRR&#10;QBxHxL/4/vB3/YYb/wBIbukpfiX/AMf3g7/sMN/6Q3dJ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4tftHf8l9+I3/Yw6h/6UyUUftHf8l9+I3/Yw6h/6UyUUAfpx+xX&#10;/wAmv+Bv9y9/9L7mvba8S/Yr/wCTX/A3+5e/+l9zXttABWL4s/489O/7DGmf+l0FbVYviz/jz07/&#10;ALDGmf8ApdBQtwPUqKKKACiiigAooooAKKKKACiiigAooooAKKKKACiiigAooooAKKKKACiiigAo&#10;oooA4j4l/wDH94O/7DDf+kN3SUvxL/4/vB3/AGGG/wDSG7p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">
                <v:shape id="Picture 63" o:spid="_x0000_s1027" type="#_x0000_t75" alt="Imagen que contiene captura de pantalla  Descripción generada automáticamente" style="position:absolute;width:9196;height: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">
                  <v:imagedata r:id="rId46" o:title="Imagen que contiene captura de pantalla  Descripción generada automáticamente"/>
                </v:shape>
                <v:shape id="Picture 64" o:spid="_x0000_s1028" type="#_x0000_t75" alt="Imagen que contiene captura de pantalla  Descripción generada automáticamente" style="position:absolute;top:5920;width:9160;height:5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">
                  <v:imagedata r:id="rId47" o:title="Imagen que contiene captura de pantalla  Descripción generada automáticamente"/>
                </v:shape>
                <w10:anchorlock/>
              </v:group>
            </w:pict>
          </mc:Fallback>
        </mc:AlternateContent>
      </w:r>
    </w:p>
    <w:p w14:paraId="6B141C12" w14:textId="77777777" w:rsidR="00BA777B" w:rsidRDefault="00BA777B" w:rsidP="00BA777B">
      <w:pPr>
        <w:rPr>
          <w:rFonts w:ascii="Times New Roman"/>
          <w:sz w:val="20"/>
        </w:rPr>
        <w:sectPr w:rsidR="00BA777B">
          <w:pgSz w:w="12240" w:h="15840"/>
          <w:pgMar w:top="1660" w:right="0" w:bottom="900" w:left="1020" w:header="0" w:footer="703" w:gutter="0"/>
          <w:cols w:space="720"/>
        </w:sectPr>
      </w:pPr>
    </w:p>
    <w:p w14:paraId="7D85C5B6" w14:textId="77777777" w:rsidR="00BA777B" w:rsidRDefault="00BA777B" w:rsidP="00BA777B">
      <w:pPr>
        <w:pStyle w:val="Textoindependiente"/>
        <w:spacing w:before="3"/>
        <w:rPr>
          <w:rFonts w:ascii="Times New Roman"/>
          <w:sz w:val="26"/>
        </w:rPr>
      </w:pPr>
    </w:p>
    <w:p w14:paraId="0FFEDBF8" w14:textId="1B09F982" w:rsidR="00BA777B" w:rsidRDefault="00BA777B" w:rsidP="00BA777B">
      <w:pPr>
        <w:pStyle w:val="Textoindependiente"/>
        <w:ind w:left="10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0398201F" wp14:editId="05E41BC5">
                <wp:extent cx="5841365" cy="6964680"/>
                <wp:effectExtent l="0" t="0" r="0" b="0"/>
                <wp:docPr id="116" name="Grupo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41365" cy="6964680"/>
                          <a:chOff x="0" y="0"/>
                          <a:chExt cx="9199" cy="10968"/>
                        </a:xfrm>
                      </wpg:grpSpPr>
                      <pic:pic xmlns:pic="http://schemas.openxmlformats.org/drawingml/2006/picture">
                        <pic:nvPicPr>
                          <pic:cNvPr id="117" name="Picture 60" descr="Imagen que contiene captura de pantalla  Descripción generada automá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53" cy="5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" name="Picture 61" descr="Imagen que contiene captura de pantalla  Descripción generada automá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050"/>
                            <a:ext cx="9199" cy="5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82A42D" id="Grupo 116" o:spid="_x0000_s1026" style="width:459.95pt;height:548.4pt;mso-position-horizontal-relative:char;mso-position-vertical-relative:line" coordsize="9199,109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xJ/wU4/48Phl/wBddU/9sqKP+CnH/Hh8Mv8A&#10;rrqn/tlRQB6L4Q/5SN/F3/sWYP8A0DSq+lq+afCH/KRv4u/9izB/6BpVfS1ABRRRQAUUUUAFFFFA&#10;BRRRQAUUUUAFFFFABRRRQAUUUUAFFFFABRRRQAUUUUAFFFFABRRRQAUUUUAFFFFABRRRQB8Ufsw/&#10;8nzfG/8A7jP/AKd7evtevij9mH/k+b43/wDcZ/8ATvb19r0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xJ/wAFOP8Ajw+GX/XXVP8A2yoo/wCCnH/Hh8Mv+uuqf+2VFAHo&#10;vhD/AJSN/F3/ALFmD/0DSq+lq+afCH/KRv4u/wDYswf+gaVX0tQAUUUUAFFFFABRRRQAUUUUAFFF&#10;FABRRRQAUUUUAFFFFABRRRQAUUUUAFFFFABRRRQAUUUUAFFFFABRRRQAUUUUAfFH7MP/ACfN8b/+&#10;4z/6d7evtevij9mH/k+b43/9xn/0729fa9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8Sf8FOP+PD4Zf8AXXVP/bKij/gpx/x4fDL/AK66p/7ZUUAei+EP+Ujfxd/7FmD/&#10;ANA0qvpavmnwh/ykb+Lv/Yswf+gaVX0tQAUUUUAFFFFABRRRQAUUUUAFFFFABRRRQAUUUUAFFFFA&#10;BRRRQAUUUUAFFFFABRRRQAUUUUAFFFFABRRRQAUUUUAfFH7MP/J83xv/AO4z/wCne3r7Xr4o/Zh/&#10;5Pm+N/8A3Gf/AE729fa9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8&#10;Sf8ABTj/AI8Phl/111T/ANsqKP8Agpx/x4fDL/rrqn/tlRQB6L4Q/wCUjfxd/wCxZg/9A0qvpavm&#10;nwh/ykb+Lv8A2LMH/oGlV9LUAFFFFABRRRQAUUUUAFFFFABRRRQAUUUUAFFFFABRRRQAUUUUAFFF&#10;FABRRRQAUUUUAFFFFABRRRQAUUUUAFFFFAHxR+zD/wAnzfG//uM/+ne3r7Xr4o/Zh/5Pm+N//cZ/&#10;9O9vX2v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En/BTj/jw+GX/&#10;AF11T/2yoo/4Kcf8eHwy/wCuuqf+2VFAHovhD/lI38Xf+xZg/wDQNKr6Wr5p8If8pG/i7/2LMH/o&#10;GlV9LUAFFFFABRRRQAUUUUAFFFFABRRRQAUUUUAFFFFABRRRQAUUUUAFFFFABRRRQAUUUUAFFFFA&#10;BRRRQAUUUUAFFFFAHxR+zD/yfN8b/wDuM/8Ap3t6+16+KP2Yf+T5vjf/ANxn/wBO9vX2v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">
                <v:shape id="Picture 60" o:spid="_x0000_s1027" type="#_x0000_t75" alt="Imagen que contiene captura de pantalla  Descripción generada automáticamente" style="position:absolute;width:9153;height:5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">
                  <v:imagedata r:id="rId50" o:title="Imagen que contiene captura de pantalla  Descripción generada automáticamente"/>
                </v:shape>
                <v:shape id="Picture 61" o:spid="_x0000_s1028" type="#_x0000_t75" alt="Imagen que contiene captura de pantalla  Descripción generada automáticamente" style="position:absolute;top:5050;width:9199;height:5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">
                  <v:imagedata r:id="rId51" o:title="Imagen que contiene captura de pantalla  Descripción generada automáticamente"/>
                </v:shape>
                <w10:anchorlock/>
              </v:group>
            </w:pict>
          </mc:Fallback>
        </mc:AlternateContent>
      </w:r>
    </w:p>
    <w:p w14:paraId="3F496E85" w14:textId="77777777" w:rsidR="00BA777B" w:rsidRDefault="00BA777B" w:rsidP="00BA777B">
      <w:pPr>
        <w:rPr>
          <w:rFonts w:ascii="Times New Roman"/>
          <w:sz w:val="20"/>
        </w:rPr>
        <w:sectPr w:rsidR="00BA777B">
          <w:pgSz w:w="12240" w:h="15840"/>
          <w:pgMar w:top="1660" w:right="0" w:bottom="900" w:left="1020" w:header="0" w:footer="703" w:gutter="0"/>
          <w:cols w:space="720"/>
        </w:sectPr>
      </w:pPr>
    </w:p>
    <w:p w14:paraId="7F21AB58" w14:textId="77777777" w:rsidR="00BA777B" w:rsidRDefault="00BA777B" w:rsidP="00BA777B">
      <w:pPr>
        <w:pStyle w:val="Textoindependiente"/>
        <w:spacing w:before="1"/>
        <w:rPr>
          <w:rFonts w:ascii="Times New Roman"/>
          <w:sz w:val="27"/>
        </w:rPr>
      </w:pPr>
    </w:p>
    <w:p w14:paraId="49B756AA" w14:textId="77777777" w:rsidR="00BA777B" w:rsidRDefault="00BA777B" w:rsidP="00BA777B">
      <w:pPr>
        <w:pStyle w:val="Textoindependiente"/>
        <w:ind w:left="11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0D43780" wp14:editId="18622AC1">
            <wp:extent cx="5640725" cy="3444430"/>
            <wp:effectExtent l="0" t="0" r="0" b="0"/>
            <wp:docPr id="33" name="image32.jpeg" descr="Imagen que contiene captura de pantall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2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725" cy="34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8FCD" w14:textId="77777777" w:rsidR="00BA777B" w:rsidRDefault="00BA777B" w:rsidP="00BA777B">
      <w:pPr>
        <w:rPr>
          <w:rFonts w:ascii="Times New Roman"/>
          <w:sz w:val="20"/>
        </w:rPr>
        <w:sectPr w:rsidR="00BA777B">
          <w:pgSz w:w="12240" w:h="15840"/>
          <w:pgMar w:top="1660" w:right="0" w:bottom="900" w:left="1020" w:header="0" w:footer="703" w:gutter="0"/>
          <w:cols w:space="720"/>
        </w:sectPr>
      </w:pPr>
    </w:p>
    <w:p w14:paraId="0D8D6F5C" w14:textId="77777777" w:rsidR="00BA777B" w:rsidRDefault="00BA777B" w:rsidP="00BA777B">
      <w:pPr>
        <w:pStyle w:val="Textoindependiente"/>
        <w:spacing w:before="1"/>
        <w:rPr>
          <w:rFonts w:ascii="Times New Roman"/>
          <w:sz w:val="27"/>
        </w:rPr>
      </w:pPr>
    </w:p>
    <w:p w14:paraId="05F5E5A1" w14:textId="77777777" w:rsidR="00BA777B" w:rsidRDefault="00BA777B" w:rsidP="00BA777B">
      <w:pPr>
        <w:pStyle w:val="Textoindependiente"/>
        <w:ind w:left="11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90EEE55" wp14:editId="1CD9D98B">
            <wp:extent cx="5226078" cy="4848606"/>
            <wp:effectExtent l="0" t="0" r="0" b="0"/>
            <wp:docPr id="35" name="image33.jpeg" descr="Imagen que contiene captura de pantall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3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6078" cy="484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16B9" w14:textId="77777777" w:rsidR="00BA777B" w:rsidRDefault="00BA777B" w:rsidP="00BA777B">
      <w:pPr>
        <w:rPr>
          <w:rFonts w:ascii="Times New Roman"/>
          <w:sz w:val="20"/>
        </w:rPr>
        <w:sectPr w:rsidR="00BA777B">
          <w:pgSz w:w="12240" w:h="15840"/>
          <w:pgMar w:top="1660" w:right="0" w:bottom="900" w:left="1020" w:header="0" w:footer="703" w:gutter="0"/>
          <w:cols w:space="720"/>
        </w:sectPr>
      </w:pPr>
    </w:p>
    <w:p w14:paraId="04AF8AC2" w14:textId="77777777" w:rsidR="00BA777B" w:rsidRDefault="00BA777B" w:rsidP="00BA777B">
      <w:pPr>
        <w:pStyle w:val="Textoindependiente"/>
        <w:spacing w:before="1"/>
        <w:rPr>
          <w:rFonts w:ascii="Times New Roman"/>
          <w:sz w:val="27"/>
        </w:rPr>
      </w:pPr>
    </w:p>
    <w:p w14:paraId="5D6AD5E5" w14:textId="77777777" w:rsidR="00BA777B" w:rsidRDefault="00BA777B" w:rsidP="00BA777B">
      <w:pPr>
        <w:pStyle w:val="Textoindependiente"/>
        <w:ind w:left="11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C7B78D8" wp14:editId="57D7DE05">
            <wp:extent cx="5705469" cy="4332541"/>
            <wp:effectExtent l="0" t="0" r="0" b="0"/>
            <wp:docPr id="37" name="image34.jpeg" descr="Imagen que contiene captura de pantall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4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469" cy="433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8C7A" w14:textId="77777777" w:rsidR="00BA777B" w:rsidRDefault="00BA777B" w:rsidP="00BA777B">
      <w:pPr>
        <w:rPr>
          <w:rFonts w:ascii="Times New Roman"/>
          <w:sz w:val="20"/>
        </w:rPr>
        <w:sectPr w:rsidR="00BA777B">
          <w:pgSz w:w="12240" w:h="15840"/>
          <w:pgMar w:top="1660" w:right="0" w:bottom="900" w:left="1020" w:header="0" w:footer="703" w:gutter="0"/>
          <w:cols w:space="720"/>
        </w:sectPr>
      </w:pPr>
    </w:p>
    <w:p w14:paraId="1EC61FCE" w14:textId="77777777" w:rsidR="00BA777B" w:rsidRDefault="00BA777B" w:rsidP="00BA777B">
      <w:pPr>
        <w:pStyle w:val="Textoindependiente"/>
        <w:spacing w:before="1"/>
        <w:rPr>
          <w:rFonts w:ascii="Times New Roman"/>
          <w:sz w:val="27"/>
        </w:rPr>
      </w:pPr>
    </w:p>
    <w:p w14:paraId="31BEE280" w14:textId="77777777" w:rsidR="00BA777B" w:rsidRDefault="00BA777B" w:rsidP="00BA777B">
      <w:pPr>
        <w:pStyle w:val="Textoindependiente"/>
        <w:ind w:left="11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F6D40DC" wp14:editId="6D5DDFA2">
            <wp:extent cx="5733329" cy="4224528"/>
            <wp:effectExtent l="0" t="0" r="0" b="0"/>
            <wp:docPr id="39" name="image35.jpeg" descr="Imagen que contiene captura de pantall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5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329" cy="422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18FA" w14:textId="77777777" w:rsidR="00BA777B" w:rsidRDefault="00BA777B" w:rsidP="00BA777B">
      <w:pPr>
        <w:rPr>
          <w:rFonts w:ascii="Times New Roman"/>
          <w:sz w:val="20"/>
        </w:rPr>
        <w:sectPr w:rsidR="00BA777B">
          <w:pgSz w:w="12240" w:h="15840"/>
          <w:pgMar w:top="1660" w:right="0" w:bottom="900" w:left="1020" w:header="0" w:footer="703" w:gutter="0"/>
          <w:cols w:space="720"/>
        </w:sectPr>
      </w:pPr>
    </w:p>
    <w:p w14:paraId="4F3EE571" w14:textId="77777777" w:rsidR="00BA777B" w:rsidRDefault="00BA777B" w:rsidP="00BA777B">
      <w:pPr>
        <w:pStyle w:val="Textoindependiente"/>
        <w:spacing w:before="3"/>
        <w:rPr>
          <w:rFonts w:ascii="Times New Roman"/>
          <w:sz w:val="26"/>
        </w:rPr>
      </w:pPr>
    </w:p>
    <w:p w14:paraId="3AF509DA" w14:textId="18171254" w:rsidR="00BA777B" w:rsidRDefault="00BA777B" w:rsidP="00BA777B">
      <w:pPr>
        <w:pStyle w:val="Textoindependiente"/>
        <w:ind w:left="10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7E150A0B" wp14:editId="4119DBEE">
                <wp:extent cx="5753100" cy="6826885"/>
                <wp:effectExtent l="0" t="0" r="1905" b="4445"/>
                <wp:docPr id="113" name="Grupo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3100" cy="6826885"/>
                          <a:chOff x="0" y="0"/>
                          <a:chExt cx="9060" cy="10751"/>
                        </a:xfrm>
                      </wpg:grpSpPr>
                      <pic:pic xmlns:pic="http://schemas.openxmlformats.org/drawingml/2006/picture">
                        <pic:nvPicPr>
                          <pic:cNvPr id="114" name="Picture 57" descr="Imagen que contiene captura de pantalla  Descripción generada automá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60" cy="5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" name="Picture 58" descr="Imagen que contiene captura de pantalla  Descripción generada automá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875"/>
                            <a:ext cx="8996" cy="4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6D26D23" id="Grupo 113" o:spid="_x0000_s1026" style="width:453pt;height:537.55pt;mso-position-horizontal-relative:char;mso-position-vertical-relative:line" coordsize="9060,107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+JP8Agpx/x4fDL/rrqn/t&#10;lRR/wU4/48Phl/111T/2yooA9F8If8pG/i7/ANizB/6BpVfS1fNPhD/lI38Xf+xZg/8AQNKr6WoA&#10;KKKKACiiigAooooAKKKKACiiigAooooAKKKKACiiigAooooAKKKKACiiigAooooAKKKKACiiigAo&#10;oooAKKKKAPij9mH/AJPm+N//AHGf/Tvb19r18Ufsw/8AJ83xv/7jP/p3t6+16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4k/4Kcf8eHwy/wCuuqf+2VFH/BTj/jw+GX/X&#10;XVP/AGyooA9F8If8pG/i7/2LMH/oGlV9LV80+EP+Ujfxd/7FmD/0DSq+lqACiiigAooooAKKKKAC&#10;iiigAooooAKKKKACiiigAooooAKKKKACiiigAooooAKKKKACiiigAooooAKKKKACiiigD4o/Zh/5&#10;Pm+N/wD3Gf8A0729fa9fFH7MP/J83xv/AO4z/wCne3r7X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iT/AIKcf8eHwy/666p/7ZUUf8FOP+PD4Zf9ddU/9sqKAPRfCH/K&#10;Rv4u/wDYswf+gaVX0tXzT4Q/5SN/F3/sWYP/AEDSq+lqACiiigAooooAKKKKACiiigAooooAKKKK&#10;ACiiigAooooAKKKKACiiigAooooAKKKKACiiigAooooAKKKKACiiigD4o/Zh/wCT5vjf/wBxn/07&#10;29fa9fFH7MP/ACfN8b/+4z/6d7evte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+JP+CnH/Hh8Mv8Arrqn/tlRR/wU4/48Phl/111T/wBsqKAPRfCH/KRv4u/9izB/6BpV&#10;fS1fNPhD/lI38Xf+xZg/9A0qvpagAooooAKKKKACiiigAooooAKKKKACiiigAooooAKKKKACiiig&#10;AooooAKKKKACiiigAooooAKKKKACiiigAooooA+KP2Yf+T5vjf8A9xn/ANO9vX2vXxR+zD/yfN8b&#10;/wDuM/8Ap3t6+16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4k/wCC&#10;nH/Hh8Mv+uuqf+2VFH/BTj/jw+GX/XXVP/bKigD0Xwh/ykb+Lv8A2LMH/oGlV9LV80+EP+Ujfxd/&#10;7FmD/wBA0qvpagAooooAKKKKACiiigAooooAKKKKACiiigAooooAKKKKACiiigAooooAKKKKACii&#10;igAooooAKKKKACiiigAooooA+KP2Yf8Ak+b43/8AcZ/9O9vX2vXxR+zD/wAnzfG//uM/+ne3r7X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">
                <v:shape id="Picture 57" o:spid="_x0000_s1027" type="#_x0000_t75" alt="Imagen que contiene captura de pantalla  Descripción generada automáticamente" style="position:absolute;width:9060;height:5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">
                  <v:imagedata r:id="rId58" o:title="Imagen que contiene captura de pantalla  Descripción generada automáticamente"/>
                </v:shape>
                <v:shape id="Picture 58" o:spid="_x0000_s1028" type="#_x0000_t75" alt="Imagen que contiene captura de pantalla  Descripción generada automáticamente" style="position:absolute;top:5875;width:8996;height:4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">
                  <v:imagedata r:id="rId59" o:title="Imagen que contiene captura de pantalla  Descripción generada automáticamente"/>
                </v:shape>
                <w10:anchorlock/>
              </v:group>
            </w:pict>
          </mc:Fallback>
        </mc:AlternateContent>
      </w:r>
    </w:p>
    <w:p w14:paraId="214FDD72" w14:textId="77777777" w:rsidR="00BA777B" w:rsidRPr="00BF0910" w:rsidRDefault="00BA777B" w:rsidP="002823D8"/>
    <w:sectPr w:rsidR="00BA777B" w:rsidRPr="00BF0910" w:rsidSect="00CC719E">
      <w:headerReference w:type="even" r:id="rId60"/>
      <w:headerReference w:type="default" r:id="rId61"/>
      <w:footerReference w:type="default" r:id="rId62"/>
      <w:headerReference w:type="first" r:id="rId63"/>
      <w:footerReference w:type="first" r:id="rId64"/>
      <w:pgSz w:w="12240" w:h="15840"/>
      <w:pgMar w:top="1985" w:right="1758" w:bottom="1418" w:left="2126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A9E7EE" w14:textId="77777777" w:rsidR="008F5A85" w:rsidRDefault="008F5A85">
      <w:pPr>
        <w:spacing w:after="0" w:line="240" w:lineRule="auto"/>
      </w:pPr>
      <w:r>
        <w:separator/>
      </w:r>
    </w:p>
  </w:endnote>
  <w:endnote w:type="continuationSeparator" w:id="0">
    <w:p w14:paraId="157B2C10" w14:textId="77777777" w:rsidR="008F5A85" w:rsidRDefault="008F5A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67DFCB" w14:textId="5AECF73A" w:rsidR="009227B2" w:rsidRDefault="00081DA5">
    <w:pPr>
      <w:pStyle w:val="Piedepgina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2EA211CC" wp14:editId="1A917835">
              <wp:simplePos x="0" y="0"/>
              <wp:positionH relativeFrom="page">
                <wp:posOffset>6607810</wp:posOffset>
              </wp:positionH>
              <wp:positionV relativeFrom="paragraph">
                <wp:posOffset>-61595</wp:posOffset>
              </wp:positionV>
              <wp:extent cx="927100" cy="342900"/>
              <wp:effectExtent l="3810" t="1905" r="0" b="0"/>
              <wp:wrapThrough wrapText="bothSides">
                <wp:wrapPolygon edited="0">
                  <wp:start x="0" y="0"/>
                  <wp:lineTo x="21600" y="0"/>
                  <wp:lineTo x="21600" y="21600"/>
                  <wp:lineTo x="0" y="21600"/>
                  <wp:lineTo x="0" y="0"/>
                </wp:wrapPolygon>
              </wp:wrapThrough>
              <wp:docPr id="2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7100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657A868" w14:textId="77777777" w:rsidR="009227B2" w:rsidRPr="000B2932" w:rsidRDefault="009227B2" w:rsidP="009227B2">
                          <w:pPr>
                            <w:rPr>
                              <w:sz w:val="14"/>
                            </w:rPr>
                          </w:pPr>
                          <w:r w:rsidRPr="000B2932"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 xml:space="preserve">   </w:t>
                          </w:r>
                          <w:r w:rsidR="00615903"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 xml:space="preserve">  GC-F -</w:t>
                          </w:r>
                          <w:proofErr w:type="gramStart"/>
                          <w:r w:rsidR="00615903"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>005</w:t>
                          </w:r>
                          <w:r w:rsidRPr="000B2932"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 xml:space="preserve">  V.</w:t>
                          </w:r>
                          <w:proofErr w:type="gramEnd"/>
                          <w:r w:rsidRPr="000B2932"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 xml:space="preserve"> 0</w:t>
                          </w:r>
                          <w:r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A211CC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26" type="#_x0000_t202" style="position:absolute;margin-left:520.3pt;margin-top:-4.85pt;width:73pt;height:27pt;z-index:251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" filled="f" stroked="f">
              <v:textbox inset=",7.2pt,,7.2pt">
                <w:txbxContent>
                  <w:p w14:paraId="4657A868" w14:textId="77777777" w:rsidR="009227B2" w:rsidRPr="000B2932" w:rsidRDefault="009227B2" w:rsidP="009227B2">
                    <w:pPr>
                      <w:rPr>
                        <w:sz w:val="14"/>
                      </w:rPr>
                    </w:pPr>
                    <w:r w:rsidRPr="000B2932">
                      <w:rPr>
                        <w:rFonts w:cs="Arial"/>
                        <w:iCs/>
                        <w:color w:val="7F7F7F"/>
                        <w:sz w:val="14"/>
                      </w:rPr>
                      <w:t xml:space="preserve">   </w:t>
                    </w:r>
                    <w:r w:rsidR="00615903">
                      <w:rPr>
                        <w:rFonts w:cs="Arial"/>
                        <w:iCs/>
                        <w:color w:val="7F7F7F"/>
                        <w:sz w:val="14"/>
                      </w:rPr>
                      <w:t xml:space="preserve">  GC-F -</w:t>
                    </w:r>
                    <w:proofErr w:type="gramStart"/>
                    <w:r w:rsidR="00615903">
                      <w:rPr>
                        <w:rFonts w:cs="Arial"/>
                        <w:iCs/>
                        <w:color w:val="7F7F7F"/>
                        <w:sz w:val="14"/>
                      </w:rPr>
                      <w:t>005</w:t>
                    </w:r>
                    <w:r w:rsidRPr="000B2932">
                      <w:rPr>
                        <w:rFonts w:cs="Arial"/>
                        <w:iCs/>
                        <w:color w:val="7F7F7F"/>
                        <w:sz w:val="14"/>
                      </w:rPr>
                      <w:t xml:space="preserve">  V.</w:t>
                    </w:r>
                    <w:proofErr w:type="gramEnd"/>
                    <w:r w:rsidRPr="000B2932">
                      <w:rPr>
                        <w:rFonts w:cs="Arial"/>
                        <w:iCs/>
                        <w:color w:val="7F7F7F"/>
                        <w:sz w:val="14"/>
                      </w:rPr>
                      <w:t xml:space="preserve"> 0</w:t>
                    </w:r>
                    <w:r>
                      <w:rPr>
                        <w:rFonts w:cs="Arial"/>
                        <w:iCs/>
                        <w:color w:val="7F7F7F"/>
                        <w:sz w:val="14"/>
                      </w:rPr>
                      <w:t>1</w:t>
                    </w:r>
                  </w:p>
                </w:txbxContent>
              </v:textbox>
              <w10:wrap type="through" anchorx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701D62" w14:textId="2C22D178" w:rsidR="006B5EB9" w:rsidRDefault="00081DA5">
    <w:pPr>
      <w:pStyle w:val="Piedepgina"/>
    </w:pPr>
    <w:r>
      <w:rPr>
        <w:noProof/>
        <w:lang w:val="en-US"/>
      </w:rPr>
      <w:drawing>
        <wp:anchor distT="0" distB="0" distL="114300" distR="114300" simplePos="0" relativeHeight="251654656" behindDoc="0" locked="0" layoutInCell="1" allowOverlap="1" wp14:anchorId="7412CC00" wp14:editId="1029244C">
          <wp:simplePos x="0" y="0"/>
          <wp:positionH relativeFrom="page">
            <wp:align>right</wp:align>
          </wp:positionH>
          <wp:positionV relativeFrom="page">
            <wp:posOffset>9199880</wp:posOffset>
          </wp:positionV>
          <wp:extent cx="4017010" cy="696595"/>
          <wp:effectExtent l="0" t="0" r="0" b="0"/>
          <wp:wrapNone/>
          <wp:docPr id="11" name="Imagen 11" descr="Redes-Pi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Redes-Pi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017010" cy="6965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US"/>
      </w:rPr>
      <w:drawing>
        <wp:anchor distT="0" distB="0" distL="114300" distR="114300" simplePos="0" relativeHeight="251655680" behindDoc="0" locked="0" layoutInCell="1" allowOverlap="1" wp14:anchorId="15623AAC" wp14:editId="7471A1C3">
          <wp:simplePos x="0" y="0"/>
          <wp:positionH relativeFrom="page">
            <wp:align>left</wp:align>
          </wp:positionH>
          <wp:positionV relativeFrom="paragraph">
            <wp:posOffset>-241300</wp:posOffset>
          </wp:positionV>
          <wp:extent cx="3037205" cy="696595"/>
          <wp:effectExtent l="0" t="0" r="10795" b="0"/>
          <wp:wrapNone/>
          <wp:docPr id="12" name="Imagen 12" descr="URL-pi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URL-pie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037205" cy="6965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F651A4" w14:textId="77777777" w:rsidR="008F5A85" w:rsidRDefault="008F5A85">
      <w:pPr>
        <w:spacing w:after="0" w:line="240" w:lineRule="auto"/>
      </w:pPr>
      <w:r>
        <w:separator/>
      </w:r>
    </w:p>
  </w:footnote>
  <w:footnote w:type="continuationSeparator" w:id="0">
    <w:p w14:paraId="3BDF17FB" w14:textId="77777777" w:rsidR="008F5A85" w:rsidRDefault="008F5A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2657F6" w14:textId="24E51ACD" w:rsidR="006B5EB9" w:rsidRDefault="008F5A85">
    <w:pPr>
      <w:pStyle w:val="Encabezado"/>
    </w:pPr>
    <w:r>
      <w:rPr>
        <w:noProof/>
        <w:lang w:val="es-ES" w:eastAsia="es-ES"/>
      </w:rPr>
      <w:pict w14:anchorId="54D18C2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2050" type="#_x0000_t75" style="position:absolute;margin-left:0;margin-top:0;width:571.2pt;height:739.2pt;z-index:-251655680;mso-wrap-edited:f;mso-position-horizontal:center;mso-position-horizontal-relative:margin;mso-position-vertical:center;mso-position-vertical-relative:margin" wrapcoords="-28 0 -28 21556 21600 21556 21600 0 -28 0">
          <v:imagedata r:id="rId1" o:title="word_SENA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0B8ACE" w14:textId="70FB5DFF" w:rsidR="006B5EB9" w:rsidRDefault="00A777B2" w:rsidP="00B81E54">
    <w:pPr>
      <w:pStyle w:val="Encabezado"/>
      <w:tabs>
        <w:tab w:val="clear" w:pos="4419"/>
        <w:tab w:val="clear" w:pos="8838"/>
        <w:tab w:val="right" w:pos="8413"/>
      </w:tabs>
    </w:pPr>
    <w:r w:rsidRPr="00A777B2">
      <w:rPr>
        <w:sz w:val="18"/>
        <w:szCs w:val="18"/>
        <w:lang w:val="es-ES"/>
      </w:rPr>
      <w:t xml:space="preserve">EVIDENCIA DE ENTREGABLES DE DESARROLLO DEL PROYECTO </w:t>
    </w:r>
    <w:r w:rsidR="00081DA5">
      <w:rPr>
        <w:noProof/>
        <w:lang w:val="en-US"/>
      </w:rPr>
      <w:drawing>
        <wp:anchor distT="0" distB="0" distL="114300" distR="114300" simplePos="0" relativeHeight="251657728" behindDoc="1" locked="0" layoutInCell="1" allowOverlap="1" wp14:anchorId="05FB8F4E" wp14:editId="1EB55C49">
          <wp:simplePos x="0" y="0"/>
          <wp:positionH relativeFrom="page">
            <wp:align>right</wp:align>
          </wp:positionH>
          <wp:positionV relativeFrom="page">
            <wp:align>top</wp:align>
          </wp:positionV>
          <wp:extent cx="3086100" cy="1062355"/>
          <wp:effectExtent l="0" t="0" r="12700" b="4445"/>
          <wp:wrapNone/>
          <wp:docPr id="19" name="Imagen 19" descr="Logo-cabezo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Logo-cabezo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086100" cy="10623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B5EB9"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1B9CB0" w14:textId="6D13AF57" w:rsidR="006B5EB9" w:rsidRPr="009D3BDB" w:rsidRDefault="00081DA5" w:rsidP="00270B28">
    <w:pPr>
      <w:spacing w:after="240"/>
      <w:jc w:val="right"/>
      <w:rPr>
        <w:rFonts w:cs="Arial"/>
        <w:iCs/>
        <w:color w:val="7F7F7F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59BD4C77" wp14:editId="4E2B4872">
              <wp:simplePos x="0" y="0"/>
              <wp:positionH relativeFrom="page">
                <wp:posOffset>6615430</wp:posOffset>
              </wp:positionH>
              <wp:positionV relativeFrom="paragraph">
                <wp:posOffset>8279765</wp:posOffset>
              </wp:positionV>
              <wp:extent cx="927100" cy="342900"/>
              <wp:effectExtent l="0" t="0" r="1270" b="635"/>
              <wp:wrapThrough wrapText="bothSides">
                <wp:wrapPolygon edited="0">
                  <wp:start x="0" y="0"/>
                  <wp:lineTo x="21600" y="0"/>
                  <wp:lineTo x="21600" y="21600"/>
                  <wp:lineTo x="0" y="21600"/>
                  <wp:lineTo x="0" y="0"/>
                </wp:wrapPolygon>
              </wp:wrapThrough>
              <wp:docPr id="1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7100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413247" w14:textId="77777777" w:rsidR="009227B2" w:rsidRPr="000B2932" w:rsidRDefault="009227B2" w:rsidP="009227B2">
                          <w:pPr>
                            <w:rPr>
                              <w:sz w:val="14"/>
                            </w:rPr>
                          </w:pPr>
                          <w:r w:rsidRPr="000B2932"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 xml:space="preserve">   </w:t>
                          </w:r>
                          <w:r w:rsidR="00615903"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 xml:space="preserve">  GC-F -</w:t>
                          </w:r>
                          <w:proofErr w:type="gramStart"/>
                          <w:r w:rsidR="00615903"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>005</w:t>
                          </w:r>
                          <w:r w:rsidRPr="000B2932"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 xml:space="preserve">  V.</w:t>
                          </w:r>
                          <w:proofErr w:type="gramEnd"/>
                          <w:r w:rsidRPr="000B2932"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 xml:space="preserve"> 0</w:t>
                          </w:r>
                          <w:r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9BD4C77"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27" type="#_x0000_t202" style="position:absolute;left:0;text-align:left;margin-left:520.9pt;margin-top:651.95pt;width:73pt;height:27pt;z-index: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" filled="f" stroked="f">
              <v:textbox inset=",7.2pt,,7.2pt">
                <w:txbxContent>
                  <w:p w14:paraId="75413247" w14:textId="77777777" w:rsidR="009227B2" w:rsidRPr="000B2932" w:rsidRDefault="009227B2" w:rsidP="009227B2">
                    <w:pPr>
                      <w:rPr>
                        <w:sz w:val="14"/>
                      </w:rPr>
                    </w:pPr>
                    <w:r w:rsidRPr="000B2932">
                      <w:rPr>
                        <w:rFonts w:cs="Arial"/>
                        <w:iCs/>
                        <w:color w:val="7F7F7F"/>
                        <w:sz w:val="14"/>
                      </w:rPr>
                      <w:t xml:space="preserve">   </w:t>
                    </w:r>
                    <w:r w:rsidR="00615903">
                      <w:rPr>
                        <w:rFonts w:cs="Arial"/>
                        <w:iCs/>
                        <w:color w:val="7F7F7F"/>
                        <w:sz w:val="14"/>
                      </w:rPr>
                      <w:t xml:space="preserve">  GC-F -</w:t>
                    </w:r>
                    <w:proofErr w:type="gramStart"/>
                    <w:r w:rsidR="00615903">
                      <w:rPr>
                        <w:rFonts w:cs="Arial"/>
                        <w:iCs/>
                        <w:color w:val="7F7F7F"/>
                        <w:sz w:val="14"/>
                      </w:rPr>
                      <w:t>005</w:t>
                    </w:r>
                    <w:r w:rsidRPr="000B2932">
                      <w:rPr>
                        <w:rFonts w:cs="Arial"/>
                        <w:iCs/>
                        <w:color w:val="7F7F7F"/>
                        <w:sz w:val="14"/>
                      </w:rPr>
                      <w:t xml:space="preserve">  V.</w:t>
                    </w:r>
                    <w:proofErr w:type="gramEnd"/>
                    <w:r w:rsidRPr="000B2932">
                      <w:rPr>
                        <w:rFonts w:cs="Arial"/>
                        <w:iCs/>
                        <w:color w:val="7F7F7F"/>
                        <w:sz w:val="14"/>
                      </w:rPr>
                      <w:t xml:space="preserve"> 0</w:t>
                    </w:r>
                    <w:r>
                      <w:rPr>
                        <w:rFonts w:cs="Arial"/>
                        <w:iCs/>
                        <w:color w:val="7F7F7F"/>
                        <w:sz w:val="14"/>
                      </w:rPr>
                      <w:t>1</w:t>
                    </w:r>
                  </w:p>
                </w:txbxContent>
              </v:textbox>
              <w10:wrap type="through" anchorx="page"/>
            </v:shape>
          </w:pict>
        </mc:Fallback>
      </mc:AlternateContent>
    </w:r>
    <w:r>
      <w:rPr>
        <w:noProof/>
        <w:lang w:val="en-US"/>
      </w:rPr>
      <w:drawing>
        <wp:anchor distT="0" distB="0" distL="114300" distR="114300" simplePos="0" relativeHeight="251656704" behindDoc="1" locked="0" layoutInCell="1" allowOverlap="1" wp14:anchorId="6D8727BC" wp14:editId="750C4DD5">
          <wp:simplePos x="0" y="0"/>
          <wp:positionH relativeFrom="page">
            <wp:align>right</wp:align>
          </wp:positionH>
          <wp:positionV relativeFrom="page">
            <wp:align>top</wp:align>
          </wp:positionV>
          <wp:extent cx="3086100" cy="1062355"/>
          <wp:effectExtent l="0" t="0" r="12700" b="4445"/>
          <wp:wrapNone/>
          <wp:docPr id="17" name="Imagen 17" descr="Logo-cabezo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7" descr="Logo-cabezo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086100" cy="10623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832E0D8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E13F08"/>
    <w:multiLevelType w:val="hybridMultilevel"/>
    <w:tmpl w:val="9154E93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9C1F18"/>
    <w:multiLevelType w:val="hybridMultilevel"/>
    <w:tmpl w:val="245EADE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111CB3"/>
    <w:multiLevelType w:val="hybridMultilevel"/>
    <w:tmpl w:val="E9420CB2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103938"/>
    <w:multiLevelType w:val="hybridMultilevel"/>
    <w:tmpl w:val="DB420DD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3967FB"/>
    <w:multiLevelType w:val="hybridMultilevel"/>
    <w:tmpl w:val="C8725D1E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521A10"/>
    <w:multiLevelType w:val="multilevel"/>
    <w:tmpl w:val="D99E33D4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Arial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800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38CC1C4E"/>
    <w:multiLevelType w:val="hybridMultilevel"/>
    <w:tmpl w:val="226A805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46143E6D"/>
    <w:multiLevelType w:val="hybridMultilevel"/>
    <w:tmpl w:val="5484D2E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710F1D"/>
    <w:multiLevelType w:val="hybridMultilevel"/>
    <w:tmpl w:val="46DAA478"/>
    <w:lvl w:ilvl="0" w:tplc="5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6A4359AC"/>
    <w:multiLevelType w:val="hybridMultilevel"/>
    <w:tmpl w:val="CC6A87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2"/>
  </w:num>
  <w:num w:numId="4">
    <w:abstractNumId w:val="1"/>
  </w:num>
  <w:num w:numId="5">
    <w:abstractNumId w:val="10"/>
  </w:num>
  <w:num w:numId="6">
    <w:abstractNumId w:val="0"/>
  </w:num>
  <w:num w:numId="7">
    <w:abstractNumId w:val="5"/>
  </w:num>
  <w:num w:numId="8">
    <w:abstractNumId w:val="9"/>
  </w:num>
  <w:num w:numId="9">
    <w:abstractNumId w:val="3"/>
  </w:num>
  <w:num w:numId="10">
    <w:abstractNumId w:val="6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activeWritingStyle w:appName="MSWord" w:lang="es-419" w:vendorID="64" w:dllVersion="6" w:nlCheck="1" w:checkStyle="0"/>
  <w:activeWritingStyle w:appName="MSWord" w:lang="es-CO" w:vendorID="64" w:dllVersion="6" w:nlCheck="1" w:checkStyle="0"/>
  <w:activeWritingStyle w:appName="MSWord" w:lang="es-ES" w:vendorID="64" w:dllVersion="6" w:nlCheck="1" w:checkStyle="0"/>
  <w:activeWritingStyle w:appName="MSWord" w:lang="es-CO" w:vendorID="64" w:dllVersion="0" w:nlCheck="1" w:checkStyle="0"/>
  <w:activeWritingStyle w:appName="MSWord" w:lang="es-ES" w:vendorID="64" w:dllVersion="0" w:nlCheck="1" w:checkStyle="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78F6"/>
    <w:rsid w:val="00000A81"/>
    <w:rsid w:val="000051B1"/>
    <w:rsid w:val="00005B13"/>
    <w:rsid w:val="00014B74"/>
    <w:rsid w:val="00032142"/>
    <w:rsid w:val="00036473"/>
    <w:rsid w:val="000438CE"/>
    <w:rsid w:val="00061776"/>
    <w:rsid w:val="000670B6"/>
    <w:rsid w:val="000718B8"/>
    <w:rsid w:val="0007223F"/>
    <w:rsid w:val="00073401"/>
    <w:rsid w:val="00081DA5"/>
    <w:rsid w:val="000A3AF1"/>
    <w:rsid w:val="000A580E"/>
    <w:rsid w:val="000A685F"/>
    <w:rsid w:val="000C78EA"/>
    <w:rsid w:val="000C7914"/>
    <w:rsid w:val="000E25FA"/>
    <w:rsid w:val="00114A70"/>
    <w:rsid w:val="001150D4"/>
    <w:rsid w:val="00133300"/>
    <w:rsid w:val="00141218"/>
    <w:rsid w:val="00145864"/>
    <w:rsid w:val="00155FC7"/>
    <w:rsid w:val="00164C21"/>
    <w:rsid w:val="00180D69"/>
    <w:rsid w:val="00190443"/>
    <w:rsid w:val="00190540"/>
    <w:rsid w:val="00191A32"/>
    <w:rsid w:val="00193497"/>
    <w:rsid w:val="00197A15"/>
    <w:rsid w:val="001A22D2"/>
    <w:rsid w:val="001C04B9"/>
    <w:rsid w:val="001C254F"/>
    <w:rsid w:val="001C4AFA"/>
    <w:rsid w:val="001C79EA"/>
    <w:rsid w:val="001D4943"/>
    <w:rsid w:val="001D6163"/>
    <w:rsid w:val="001E0289"/>
    <w:rsid w:val="001E5A50"/>
    <w:rsid w:val="001E7B52"/>
    <w:rsid w:val="001F6AFF"/>
    <w:rsid w:val="001F7CA1"/>
    <w:rsid w:val="00226023"/>
    <w:rsid w:val="00234B95"/>
    <w:rsid w:val="0023561F"/>
    <w:rsid w:val="0024357A"/>
    <w:rsid w:val="0024645C"/>
    <w:rsid w:val="0024790D"/>
    <w:rsid w:val="00250D90"/>
    <w:rsid w:val="00252ADB"/>
    <w:rsid w:val="00252F46"/>
    <w:rsid w:val="002541EB"/>
    <w:rsid w:val="002561BC"/>
    <w:rsid w:val="0026621D"/>
    <w:rsid w:val="0026685E"/>
    <w:rsid w:val="00270B28"/>
    <w:rsid w:val="0027155A"/>
    <w:rsid w:val="00274266"/>
    <w:rsid w:val="00281E66"/>
    <w:rsid w:val="00281F46"/>
    <w:rsid w:val="002823D8"/>
    <w:rsid w:val="002845AE"/>
    <w:rsid w:val="002978C6"/>
    <w:rsid w:val="002B0C81"/>
    <w:rsid w:val="002B361F"/>
    <w:rsid w:val="002B5EF2"/>
    <w:rsid w:val="002B7C57"/>
    <w:rsid w:val="002C4A22"/>
    <w:rsid w:val="002D0F1B"/>
    <w:rsid w:val="002D280C"/>
    <w:rsid w:val="002E3315"/>
    <w:rsid w:val="002E4AA9"/>
    <w:rsid w:val="002E5A12"/>
    <w:rsid w:val="002F02B6"/>
    <w:rsid w:val="002F42DB"/>
    <w:rsid w:val="002F5279"/>
    <w:rsid w:val="00306D19"/>
    <w:rsid w:val="0030771D"/>
    <w:rsid w:val="00321888"/>
    <w:rsid w:val="003261A1"/>
    <w:rsid w:val="00326B5F"/>
    <w:rsid w:val="00331926"/>
    <w:rsid w:val="003375CB"/>
    <w:rsid w:val="00345D5A"/>
    <w:rsid w:val="003504D8"/>
    <w:rsid w:val="00357527"/>
    <w:rsid w:val="003576BA"/>
    <w:rsid w:val="00362919"/>
    <w:rsid w:val="00365F8F"/>
    <w:rsid w:val="00376C53"/>
    <w:rsid w:val="00385BBD"/>
    <w:rsid w:val="00386765"/>
    <w:rsid w:val="003A1FDE"/>
    <w:rsid w:val="003A25E7"/>
    <w:rsid w:val="003C0A71"/>
    <w:rsid w:val="003D1D5D"/>
    <w:rsid w:val="003D46C2"/>
    <w:rsid w:val="003F46D8"/>
    <w:rsid w:val="00416CBD"/>
    <w:rsid w:val="00420073"/>
    <w:rsid w:val="0042562D"/>
    <w:rsid w:val="00435A84"/>
    <w:rsid w:val="0044418D"/>
    <w:rsid w:val="004505F3"/>
    <w:rsid w:val="00460D75"/>
    <w:rsid w:val="00484E8D"/>
    <w:rsid w:val="0049072D"/>
    <w:rsid w:val="004A631C"/>
    <w:rsid w:val="004B3541"/>
    <w:rsid w:val="004B3919"/>
    <w:rsid w:val="004C2EB4"/>
    <w:rsid w:val="004C350A"/>
    <w:rsid w:val="004D1FFC"/>
    <w:rsid w:val="004D2B04"/>
    <w:rsid w:val="004D7110"/>
    <w:rsid w:val="004E0924"/>
    <w:rsid w:val="004E5548"/>
    <w:rsid w:val="004F6F52"/>
    <w:rsid w:val="00500BE7"/>
    <w:rsid w:val="00503C8D"/>
    <w:rsid w:val="00505C18"/>
    <w:rsid w:val="0052390F"/>
    <w:rsid w:val="00524511"/>
    <w:rsid w:val="0053389B"/>
    <w:rsid w:val="005435C4"/>
    <w:rsid w:val="00543778"/>
    <w:rsid w:val="005466AB"/>
    <w:rsid w:val="00556327"/>
    <w:rsid w:val="00562BC3"/>
    <w:rsid w:val="00565A8B"/>
    <w:rsid w:val="005740EB"/>
    <w:rsid w:val="00582DD2"/>
    <w:rsid w:val="0058718E"/>
    <w:rsid w:val="0059058E"/>
    <w:rsid w:val="00593F7A"/>
    <w:rsid w:val="005970D5"/>
    <w:rsid w:val="005A0783"/>
    <w:rsid w:val="005A0D1A"/>
    <w:rsid w:val="005B2208"/>
    <w:rsid w:val="005B4EFC"/>
    <w:rsid w:val="005B6C4E"/>
    <w:rsid w:val="005C01F0"/>
    <w:rsid w:val="005C2FEB"/>
    <w:rsid w:val="005C615F"/>
    <w:rsid w:val="005D08DE"/>
    <w:rsid w:val="005D110D"/>
    <w:rsid w:val="005D7979"/>
    <w:rsid w:val="005D7AE8"/>
    <w:rsid w:val="005E0070"/>
    <w:rsid w:val="005E17C6"/>
    <w:rsid w:val="005E1850"/>
    <w:rsid w:val="005E26A2"/>
    <w:rsid w:val="005E4170"/>
    <w:rsid w:val="005F3FD7"/>
    <w:rsid w:val="005F4103"/>
    <w:rsid w:val="00601B77"/>
    <w:rsid w:val="006144A5"/>
    <w:rsid w:val="00615903"/>
    <w:rsid w:val="00635B73"/>
    <w:rsid w:val="00640D1C"/>
    <w:rsid w:val="006467A0"/>
    <w:rsid w:val="00664407"/>
    <w:rsid w:val="00665184"/>
    <w:rsid w:val="006871CA"/>
    <w:rsid w:val="00690DE8"/>
    <w:rsid w:val="006A51C8"/>
    <w:rsid w:val="006A78A7"/>
    <w:rsid w:val="006B3B52"/>
    <w:rsid w:val="006B5510"/>
    <w:rsid w:val="006B5A73"/>
    <w:rsid w:val="006B5EB9"/>
    <w:rsid w:val="006C0821"/>
    <w:rsid w:val="006D38A5"/>
    <w:rsid w:val="006E72EF"/>
    <w:rsid w:val="006F2B3E"/>
    <w:rsid w:val="006F57EA"/>
    <w:rsid w:val="00701195"/>
    <w:rsid w:val="007015EB"/>
    <w:rsid w:val="007220D2"/>
    <w:rsid w:val="007234F0"/>
    <w:rsid w:val="00726326"/>
    <w:rsid w:val="007302BE"/>
    <w:rsid w:val="00731A39"/>
    <w:rsid w:val="007368B2"/>
    <w:rsid w:val="0074011C"/>
    <w:rsid w:val="007452B1"/>
    <w:rsid w:val="0074541B"/>
    <w:rsid w:val="007479CF"/>
    <w:rsid w:val="007606C3"/>
    <w:rsid w:val="00763692"/>
    <w:rsid w:val="007679C8"/>
    <w:rsid w:val="0077462B"/>
    <w:rsid w:val="00777C02"/>
    <w:rsid w:val="00784CF4"/>
    <w:rsid w:val="00784DDB"/>
    <w:rsid w:val="007B3B08"/>
    <w:rsid w:val="007C79D6"/>
    <w:rsid w:val="007C7C1C"/>
    <w:rsid w:val="007D6A9E"/>
    <w:rsid w:val="007D6B9A"/>
    <w:rsid w:val="007F74B9"/>
    <w:rsid w:val="008115EB"/>
    <w:rsid w:val="0082223C"/>
    <w:rsid w:val="0082387C"/>
    <w:rsid w:val="0082692E"/>
    <w:rsid w:val="00827E99"/>
    <w:rsid w:val="00832462"/>
    <w:rsid w:val="008335F4"/>
    <w:rsid w:val="00840C48"/>
    <w:rsid w:val="0084352B"/>
    <w:rsid w:val="008470E8"/>
    <w:rsid w:val="0087482C"/>
    <w:rsid w:val="0087598A"/>
    <w:rsid w:val="00895D0F"/>
    <w:rsid w:val="008A2AAD"/>
    <w:rsid w:val="008B4EA4"/>
    <w:rsid w:val="008B51CB"/>
    <w:rsid w:val="008B59C0"/>
    <w:rsid w:val="008C5165"/>
    <w:rsid w:val="008C70EB"/>
    <w:rsid w:val="008E1AC4"/>
    <w:rsid w:val="008E6F5B"/>
    <w:rsid w:val="008F5A85"/>
    <w:rsid w:val="00907301"/>
    <w:rsid w:val="00917530"/>
    <w:rsid w:val="00921F21"/>
    <w:rsid w:val="009227B2"/>
    <w:rsid w:val="009229A4"/>
    <w:rsid w:val="00924F13"/>
    <w:rsid w:val="00926767"/>
    <w:rsid w:val="009277E3"/>
    <w:rsid w:val="00933698"/>
    <w:rsid w:val="009345C6"/>
    <w:rsid w:val="009365F0"/>
    <w:rsid w:val="0094355E"/>
    <w:rsid w:val="00944F18"/>
    <w:rsid w:val="00945893"/>
    <w:rsid w:val="00962F2D"/>
    <w:rsid w:val="009742E3"/>
    <w:rsid w:val="0097584E"/>
    <w:rsid w:val="0099302B"/>
    <w:rsid w:val="00994A9B"/>
    <w:rsid w:val="00995621"/>
    <w:rsid w:val="009A3C2B"/>
    <w:rsid w:val="009B0074"/>
    <w:rsid w:val="009B32DF"/>
    <w:rsid w:val="009C28C2"/>
    <w:rsid w:val="009D3BDB"/>
    <w:rsid w:val="009E33B2"/>
    <w:rsid w:val="00A00287"/>
    <w:rsid w:val="00A00E82"/>
    <w:rsid w:val="00A0436A"/>
    <w:rsid w:val="00A13264"/>
    <w:rsid w:val="00A15295"/>
    <w:rsid w:val="00A249EB"/>
    <w:rsid w:val="00A31EB7"/>
    <w:rsid w:val="00A5095D"/>
    <w:rsid w:val="00A61E50"/>
    <w:rsid w:val="00A63BF6"/>
    <w:rsid w:val="00A758EB"/>
    <w:rsid w:val="00A777B2"/>
    <w:rsid w:val="00A80231"/>
    <w:rsid w:val="00A81C20"/>
    <w:rsid w:val="00A83F0F"/>
    <w:rsid w:val="00A92C1E"/>
    <w:rsid w:val="00AA075F"/>
    <w:rsid w:val="00AA0AA5"/>
    <w:rsid w:val="00AB2F82"/>
    <w:rsid w:val="00AC16C7"/>
    <w:rsid w:val="00AC31E1"/>
    <w:rsid w:val="00AF1950"/>
    <w:rsid w:val="00AF799E"/>
    <w:rsid w:val="00B005D6"/>
    <w:rsid w:val="00B07C65"/>
    <w:rsid w:val="00B1254D"/>
    <w:rsid w:val="00B158A1"/>
    <w:rsid w:val="00B31502"/>
    <w:rsid w:val="00B5313D"/>
    <w:rsid w:val="00B641DB"/>
    <w:rsid w:val="00B732D2"/>
    <w:rsid w:val="00B76D36"/>
    <w:rsid w:val="00B81E54"/>
    <w:rsid w:val="00B84D28"/>
    <w:rsid w:val="00B96816"/>
    <w:rsid w:val="00BA1C6F"/>
    <w:rsid w:val="00BA7686"/>
    <w:rsid w:val="00BA777B"/>
    <w:rsid w:val="00BB17B1"/>
    <w:rsid w:val="00BB3091"/>
    <w:rsid w:val="00BC0E04"/>
    <w:rsid w:val="00BC675D"/>
    <w:rsid w:val="00BD7DAF"/>
    <w:rsid w:val="00BE1E55"/>
    <w:rsid w:val="00BF0910"/>
    <w:rsid w:val="00C1183B"/>
    <w:rsid w:val="00C33037"/>
    <w:rsid w:val="00C36FE1"/>
    <w:rsid w:val="00C50FA4"/>
    <w:rsid w:val="00C668D8"/>
    <w:rsid w:val="00C674B7"/>
    <w:rsid w:val="00C810F2"/>
    <w:rsid w:val="00C814EF"/>
    <w:rsid w:val="00C81785"/>
    <w:rsid w:val="00C8668D"/>
    <w:rsid w:val="00C950B7"/>
    <w:rsid w:val="00C97279"/>
    <w:rsid w:val="00CB4488"/>
    <w:rsid w:val="00CC1D4E"/>
    <w:rsid w:val="00CC719E"/>
    <w:rsid w:val="00CD0ED0"/>
    <w:rsid w:val="00CD3528"/>
    <w:rsid w:val="00CE0610"/>
    <w:rsid w:val="00CF2140"/>
    <w:rsid w:val="00D06045"/>
    <w:rsid w:val="00D10252"/>
    <w:rsid w:val="00D15201"/>
    <w:rsid w:val="00D15732"/>
    <w:rsid w:val="00D25383"/>
    <w:rsid w:val="00D34A1F"/>
    <w:rsid w:val="00D4003A"/>
    <w:rsid w:val="00D550DF"/>
    <w:rsid w:val="00D76118"/>
    <w:rsid w:val="00D87A65"/>
    <w:rsid w:val="00D955DD"/>
    <w:rsid w:val="00D971D1"/>
    <w:rsid w:val="00DB5B28"/>
    <w:rsid w:val="00DC4A77"/>
    <w:rsid w:val="00DD0BA5"/>
    <w:rsid w:val="00DD358E"/>
    <w:rsid w:val="00DD3C88"/>
    <w:rsid w:val="00DD516C"/>
    <w:rsid w:val="00DD53B6"/>
    <w:rsid w:val="00DE2DE6"/>
    <w:rsid w:val="00DE37C4"/>
    <w:rsid w:val="00DE40EB"/>
    <w:rsid w:val="00DE43F0"/>
    <w:rsid w:val="00DE7417"/>
    <w:rsid w:val="00E053FE"/>
    <w:rsid w:val="00E21021"/>
    <w:rsid w:val="00E33C5D"/>
    <w:rsid w:val="00E34A39"/>
    <w:rsid w:val="00E458D8"/>
    <w:rsid w:val="00E66CB5"/>
    <w:rsid w:val="00E73290"/>
    <w:rsid w:val="00E74C6B"/>
    <w:rsid w:val="00E803C1"/>
    <w:rsid w:val="00E86265"/>
    <w:rsid w:val="00E865F8"/>
    <w:rsid w:val="00E86F42"/>
    <w:rsid w:val="00E877A0"/>
    <w:rsid w:val="00E92440"/>
    <w:rsid w:val="00EA1FB1"/>
    <w:rsid w:val="00EA62B9"/>
    <w:rsid w:val="00EB0191"/>
    <w:rsid w:val="00EB3D21"/>
    <w:rsid w:val="00EB6BD2"/>
    <w:rsid w:val="00ED3C2C"/>
    <w:rsid w:val="00ED542B"/>
    <w:rsid w:val="00ED5970"/>
    <w:rsid w:val="00ED6F4F"/>
    <w:rsid w:val="00EE06BB"/>
    <w:rsid w:val="00EF46A6"/>
    <w:rsid w:val="00F019ED"/>
    <w:rsid w:val="00F0296E"/>
    <w:rsid w:val="00F04616"/>
    <w:rsid w:val="00F078F6"/>
    <w:rsid w:val="00F14A42"/>
    <w:rsid w:val="00F22FD2"/>
    <w:rsid w:val="00F278D1"/>
    <w:rsid w:val="00F30216"/>
    <w:rsid w:val="00F440DC"/>
    <w:rsid w:val="00F833CD"/>
    <w:rsid w:val="00F94B73"/>
    <w:rsid w:val="00F95F94"/>
    <w:rsid w:val="00FB011A"/>
    <w:rsid w:val="00FB1902"/>
    <w:rsid w:val="00FB1C57"/>
    <w:rsid w:val="00FC1AD6"/>
    <w:rsid w:val="00FC334E"/>
    <w:rsid w:val="00FC532B"/>
    <w:rsid w:val="00FD5C6C"/>
    <w:rsid w:val="00FD68E4"/>
    <w:rsid w:val="00FD6BE7"/>
    <w:rsid w:val="00FF1C7C"/>
    <w:rsid w:val="00FF42DF"/>
    <w:rsid w:val="00FF4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1"/>
    <o:shapelayout v:ext="edit">
      <o:idmap v:ext="edit" data="1"/>
    </o:shapelayout>
  </w:shapeDefaults>
  <w:decimalSymbol w:val=","/>
  <w:listSeparator w:val=";"/>
  <w14:docId w14:val="5BEFD027"/>
  <w15:docId w15:val="{A71ABCF7-CE21-46C4-9276-25376FF10D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s-CO" w:eastAsia="es-E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 w:qFormat="1"/>
    <w:lsdException w:name="Colorful Grid" w:uiPriority="73" w:qFormat="1"/>
    <w:lsdException w:name="Light Shading Accent 1" w:uiPriority="60" w:qFormat="1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 w:qFormat="1"/>
    <w:lsdException w:name="Medium List 2 Accent 6" w:uiPriority="66" w:qFormat="1"/>
    <w:lsdException w:name="Medium Grid 1 Accent 6" w:uiPriority="67" w:qFormat="1"/>
    <w:lsdException w:name="Medium Grid 2 Accent 6" w:uiPriority="68" w:qFormat="1"/>
    <w:lsdException w:name="Medium Grid 3 Accent 6" w:uiPriority="69" w:qFormat="1"/>
    <w:lsdException w:name="Dark List Accent 6" w:uiPriority="70"/>
    <w:lsdException w:name="Colorful Shading Accent 6" w:uiPriority="7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A13264"/>
    <w:pPr>
      <w:spacing w:line="360" w:lineRule="auto"/>
      <w:jc w:val="center"/>
      <w:outlineLvl w:val="0"/>
    </w:pPr>
    <w:rPr>
      <w:rFonts w:cs="Arial"/>
      <w:b/>
      <w:color w:val="262626"/>
      <w:sz w:val="28"/>
      <w:szCs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13264"/>
    <w:pPr>
      <w:spacing w:line="240" w:lineRule="auto"/>
      <w:jc w:val="center"/>
      <w:outlineLvl w:val="1"/>
    </w:pPr>
    <w:rPr>
      <w:rFonts w:cs="Arial"/>
      <w:color w:val="262626"/>
      <w:szCs w:val="24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5752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641D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Listamulticolor-nfasis11">
    <w:name w:val="Lista multicolor - Énfasis 11"/>
    <w:basedOn w:val="Normal"/>
    <w:uiPriority w:val="34"/>
    <w:qFormat/>
    <w:rsid w:val="005F4103"/>
    <w:pPr>
      <w:ind w:left="720"/>
      <w:contextualSpacing/>
    </w:pPr>
  </w:style>
  <w:style w:type="paragraph" w:styleId="Encabezado">
    <w:name w:val="header"/>
    <w:basedOn w:val="Normal"/>
    <w:link w:val="EncabezadoCar"/>
    <w:unhideWhenUsed/>
    <w:rsid w:val="006B551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B5510"/>
  </w:style>
  <w:style w:type="paragraph" w:styleId="Piedepgina">
    <w:name w:val="footer"/>
    <w:basedOn w:val="Normal"/>
    <w:link w:val="PiedepginaCar"/>
    <w:uiPriority w:val="99"/>
    <w:unhideWhenUsed/>
    <w:rsid w:val="006B551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B5510"/>
  </w:style>
  <w:style w:type="paragraph" w:styleId="Textodeglobo">
    <w:name w:val="Balloon Text"/>
    <w:basedOn w:val="Normal"/>
    <w:link w:val="TextodegloboCar"/>
    <w:uiPriority w:val="99"/>
    <w:semiHidden/>
    <w:unhideWhenUsed/>
    <w:rsid w:val="005740E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link w:val="Textodeglobo"/>
    <w:uiPriority w:val="99"/>
    <w:semiHidden/>
    <w:rsid w:val="005740EB"/>
    <w:rPr>
      <w:rFonts w:ascii="Lucida Grande" w:hAnsi="Lucida Grande" w:cs="Lucida Grande"/>
      <w:sz w:val="18"/>
      <w:szCs w:val="18"/>
    </w:rPr>
  </w:style>
  <w:style w:type="character" w:customStyle="1" w:styleId="EncabezadoCar1">
    <w:name w:val="Encabezado Car1"/>
    <w:rsid w:val="00270B28"/>
    <w:rPr>
      <w:rFonts w:ascii="Calibri" w:eastAsia="Calibri" w:hAnsi="Calibri"/>
      <w:sz w:val="22"/>
      <w:szCs w:val="22"/>
      <w:lang w:eastAsia="ar-SA"/>
    </w:rPr>
  </w:style>
  <w:style w:type="character" w:customStyle="1" w:styleId="Ttulo1Car">
    <w:name w:val="Título 1 Car"/>
    <w:link w:val="Ttulo1"/>
    <w:uiPriority w:val="9"/>
    <w:rsid w:val="00A13264"/>
    <w:rPr>
      <w:rFonts w:cs="Arial"/>
      <w:b/>
      <w:color w:val="262626"/>
      <w:sz w:val="28"/>
      <w:szCs w:val="24"/>
      <w:lang w:eastAsia="en-US"/>
    </w:rPr>
  </w:style>
  <w:style w:type="character" w:customStyle="1" w:styleId="Ttulo2Car">
    <w:name w:val="Título 2 Car"/>
    <w:link w:val="Ttulo2"/>
    <w:uiPriority w:val="9"/>
    <w:rsid w:val="00A13264"/>
    <w:rPr>
      <w:rFonts w:cs="Arial"/>
      <w:color w:val="262626"/>
      <w:sz w:val="22"/>
      <w:szCs w:val="24"/>
      <w:lang w:eastAsia="en-US"/>
    </w:rPr>
  </w:style>
  <w:style w:type="paragraph" w:styleId="Prrafodelista">
    <w:name w:val="List Paragraph"/>
    <w:basedOn w:val="Normal"/>
    <w:uiPriority w:val="34"/>
    <w:qFormat/>
    <w:rsid w:val="004D7110"/>
    <w:pPr>
      <w:ind w:left="720"/>
      <w:contextualSpacing/>
    </w:pPr>
  </w:style>
  <w:style w:type="paragraph" w:styleId="Bibliografa">
    <w:name w:val="Bibliography"/>
    <w:basedOn w:val="Normal"/>
    <w:next w:val="Normal"/>
    <w:uiPriority w:val="37"/>
    <w:unhideWhenUsed/>
    <w:rsid w:val="00357527"/>
    <w:pPr>
      <w:spacing w:after="0" w:line="480" w:lineRule="auto"/>
      <w:ind w:left="720" w:hanging="720"/>
    </w:pPr>
  </w:style>
  <w:style w:type="character" w:customStyle="1" w:styleId="Ttulo3Car">
    <w:name w:val="Título 3 Car"/>
    <w:basedOn w:val="Fuentedeprrafopredeter"/>
    <w:link w:val="Ttulo3"/>
    <w:uiPriority w:val="9"/>
    <w:rsid w:val="00357527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n-US"/>
    </w:rPr>
  </w:style>
  <w:style w:type="paragraph" w:customStyle="1" w:styleId="Default">
    <w:name w:val="Default"/>
    <w:rsid w:val="00FF4804"/>
    <w:pPr>
      <w:autoSpaceDE w:val="0"/>
      <w:autoSpaceDN w:val="0"/>
      <w:adjustRightInd w:val="0"/>
    </w:pPr>
    <w:rPr>
      <w:rFonts w:cs="Calibri"/>
      <w:color w:val="000000"/>
      <w:sz w:val="24"/>
      <w:szCs w:val="24"/>
      <w:lang w:val="es-419"/>
    </w:rPr>
  </w:style>
  <w:style w:type="character" w:styleId="Hipervnculo">
    <w:name w:val="Hyperlink"/>
    <w:basedOn w:val="Fuentedeprrafopredeter"/>
    <w:uiPriority w:val="99"/>
    <w:unhideWhenUsed/>
    <w:rsid w:val="009E33B2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B641DB"/>
    <w:rPr>
      <w:rFonts w:asciiTheme="majorHAnsi" w:eastAsiaTheme="majorEastAsia" w:hAnsiTheme="majorHAnsi" w:cstheme="majorBidi"/>
      <w:i/>
      <w:iCs/>
      <w:color w:val="365F91" w:themeColor="accent1" w:themeShade="BF"/>
      <w:sz w:val="22"/>
      <w:szCs w:val="22"/>
      <w:lang w:eastAsia="en-US"/>
    </w:rPr>
  </w:style>
  <w:style w:type="paragraph" w:styleId="TtuloTDC">
    <w:name w:val="TOC Heading"/>
    <w:basedOn w:val="Ttulo1"/>
    <w:next w:val="Normal"/>
    <w:uiPriority w:val="39"/>
    <w:unhideWhenUsed/>
    <w:qFormat/>
    <w:rsid w:val="00252ADB"/>
    <w:pPr>
      <w:keepNext/>
      <w:keepLines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/>
    </w:rPr>
  </w:style>
  <w:style w:type="paragraph" w:styleId="TDC2">
    <w:name w:val="toc 2"/>
    <w:basedOn w:val="Normal"/>
    <w:next w:val="Normal"/>
    <w:autoRedefine/>
    <w:uiPriority w:val="39"/>
    <w:unhideWhenUsed/>
    <w:rsid w:val="00252ADB"/>
    <w:pPr>
      <w:spacing w:after="100"/>
      <w:ind w:left="220"/>
    </w:pPr>
  </w:style>
  <w:style w:type="paragraph" w:styleId="TDC1">
    <w:name w:val="toc 1"/>
    <w:basedOn w:val="Normal"/>
    <w:next w:val="Normal"/>
    <w:autoRedefine/>
    <w:uiPriority w:val="39"/>
    <w:unhideWhenUsed/>
    <w:rsid w:val="00252ADB"/>
    <w:pPr>
      <w:spacing w:after="100"/>
    </w:pPr>
  </w:style>
  <w:style w:type="paragraph" w:styleId="TDC3">
    <w:name w:val="toc 3"/>
    <w:basedOn w:val="Normal"/>
    <w:next w:val="Normal"/>
    <w:autoRedefine/>
    <w:uiPriority w:val="39"/>
    <w:unhideWhenUsed/>
    <w:rsid w:val="00252ADB"/>
    <w:pPr>
      <w:spacing w:after="100"/>
      <w:ind w:left="440"/>
    </w:pPr>
  </w:style>
  <w:style w:type="paragraph" w:styleId="Descripcin">
    <w:name w:val="caption"/>
    <w:basedOn w:val="Normal"/>
    <w:next w:val="Normal"/>
    <w:uiPriority w:val="35"/>
    <w:unhideWhenUsed/>
    <w:qFormat/>
    <w:rsid w:val="00014B74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Textoindependiente">
    <w:name w:val="Body Text"/>
    <w:basedOn w:val="Normal"/>
    <w:link w:val="TextoindependienteCar"/>
    <w:uiPriority w:val="1"/>
    <w:qFormat/>
    <w:rsid w:val="00BA777B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lang w:eastAsia="es-CO" w:bidi="es-CO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BA777B"/>
    <w:rPr>
      <w:rFonts w:ascii="Arial" w:eastAsia="Arial" w:hAnsi="Arial" w:cs="Arial"/>
      <w:sz w:val="22"/>
      <w:szCs w:val="22"/>
      <w:lang w:eastAsia="es-CO" w:bidi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705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3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1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0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61" Type="http://schemas.openxmlformats.org/officeDocument/2006/relationships/header" Target="header2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header" Target="header1.xm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footer" Target="footer2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56.png"/><Relationship Id="rId1" Type="http://schemas.openxmlformats.org/officeDocument/2006/relationships/image" Target="media/image5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%20(x86)\Zotero\extensions\zoteroWinWordIntegration@zotero.org\install\Zotero.dotm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BFD9E08-1C40-460B-B202-107481BF0B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Zotero.dotm</Template>
  <TotalTime>156</TotalTime>
  <Pages>23</Pages>
  <Words>162</Words>
  <Characters>894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1054</CharactersWithSpaces>
  <SharedDoc>false</SharedDoc>
  <HLinks>
    <vt:vector size="24" baseType="variant">
      <vt:variant>
        <vt:i4>4456560</vt:i4>
      </vt:variant>
      <vt:variant>
        <vt:i4>-1</vt:i4>
      </vt:variant>
      <vt:variant>
        <vt:i4>2059</vt:i4>
      </vt:variant>
      <vt:variant>
        <vt:i4>1</vt:i4>
      </vt:variant>
      <vt:variant>
        <vt:lpwstr>Redes-Pie</vt:lpwstr>
      </vt:variant>
      <vt:variant>
        <vt:lpwstr/>
      </vt:variant>
      <vt:variant>
        <vt:i4>3538956</vt:i4>
      </vt:variant>
      <vt:variant>
        <vt:i4>-1</vt:i4>
      </vt:variant>
      <vt:variant>
        <vt:i4>2060</vt:i4>
      </vt:variant>
      <vt:variant>
        <vt:i4>1</vt:i4>
      </vt:variant>
      <vt:variant>
        <vt:lpwstr>URL-pie</vt:lpwstr>
      </vt:variant>
      <vt:variant>
        <vt:lpwstr/>
      </vt:variant>
      <vt:variant>
        <vt:i4>983080</vt:i4>
      </vt:variant>
      <vt:variant>
        <vt:i4>-1</vt:i4>
      </vt:variant>
      <vt:variant>
        <vt:i4>2065</vt:i4>
      </vt:variant>
      <vt:variant>
        <vt:i4>1</vt:i4>
      </vt:variant>
      <vt:variant>
        <vt:lpwstr>Logo-cabezote</vt:lpwstr>
      </vt:variant>
      <vt:variant>
        <vt:lpwstr/>
      </vt:variant>
      <vt:variant>
        <vt:i4>983080</vt:i4>
      </vt:variant>
      <vt:variant>
        <vt:i4>-1</vt:i4>
      </vt:variant>
      <vt:variant>
        <vt:i4>2067</vt:i4>
      </vt:variant>
      <vt:variant>
        <vt:i4>1</vt:i4>
      </vt:variant>
      <vt:variant>
        <vt:lpwstr>Logo-cabezote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Juan David Gamba Saenz</cp:lastModifiedBy>
  <cp:revision>153</cp:revision>
  <cp:lastPrinted>2015-07-23T21:07:00Z</cp:lastPrinted>
  <dcterms:created xsi:type="dcterms:W3CDTF">2019-09-05T18:00:00Z</dcterms:created>
  <dcterms:modified xsi:type="dcterms:W3CDTF">2019-09-30T12:56:00Z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zotero-version="5.0.66"&gt;&lt;session id="hPeXfmMk"/&gt;&lt;style id="http://www.zotero.org/styles/apa" locale="es-ES" hasBibliography="1" bibliographyStyleHasBeenSet="1"/&gt;&lt;prefs&gt;&lt;pref name="fieldType" value="Field"/&gt;&lt;/prefs&gt;&lt;/data&gt;</vt:lpwstr>
  </property>
</Properties>
</file>