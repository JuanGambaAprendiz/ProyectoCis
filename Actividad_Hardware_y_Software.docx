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19E" w:rsidRPr="00A13264" w:rsidRDefault="00C933E8" w:rsidP="00A13264">
      <w:pPr>
        <w:pStyle w:val="Ttulo1"/>
      </w:pPr>
      <w:bookmarkStart w:id="0" w:name="_Toc2544361"/>
      <w:r>
        <w:rPr>
          <w:rFonts w:ascii="Arial" w:hAnsi="Arial"/>
          <w:color w:val="222222"/>
          <w:shd w:val="clear" w:color="auto" w:fill="FFFFFF"/>
        </w:rPr>
        <w:t>Actividad Hardware y Software</w:t>
      </w:r>
      <w:bookmarkEnd w:id="0"/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E08F7" w:rsidRPr="0074541B" w:rsidRDefault="007E08F7" w:rsidP="007E08F7">
      <w:pPr>
        <w:spacing w:line="240" w:lineRule="auto"/>
        <w:rPr>
          <w:rFonts w:cs="Arial"/>
          <w:b/>
          <w:color w:val="31849B" w:themeColor="accent5" w:themeShade="BF"/>
          <w:szCs w:val="24"/>
        </w:rPr>
      </w:pPr>
    </w:p>
    <w:p w:rsidR="007452B1" w:rsidRDefault="007E08F7" w:rsidP="00CC719E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Luis Carlos Hernández Peña</w:t>
      </w:r>
    </w:p>
    <w:p w:rsidR="007E08F7" w:rsidRDefault="007E08F7" w:rsidP="00CC719E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Brayan </w:t>
      </w:r>
      <w:proofErr w:type="spellStart"/>
      <w:r>
        <w:rPr>
          <w:rFonts w:cs="Arial"/>
          <w:szCs w:val="24"/>
        </w:rPr>
        <w:t>Stiven</w:t>
      </w:r>
      <w:proofErr w:type="spellEnd"/>
      <w:r>
        <w:rPr>
          <w:rFonts w:cs="Arial"/>
          <w:szCs w:val="24"/>
        </w:rPr>
        <w:t xml:space="preserve"> Rojas Gutiérrez</w:t>
      </w:r>
    </w:p>
    <w:p w:rsidR="007E08F7" w:rsidRDefault="007E08F7" w:rsidP="00CC719E">
      <w:pPr>
        <w:spacing w:line="240" w:lineRule="auto"/>
        <w:jc w:val="center"/>
        <w:rPr>
          <w:rFonts w:cs="Arial"/>
          <w:szCs w:val="24"/>
        </w:rPr>
      </w:pPr>
    </w:p>
    <w:p w:rsidR="007E08F7" w:rsidRDefault="007E08F7" w:rsidP="00CC719E">
      <w:pPr>
        <w:spacing w:line="240" w:lineRule="auto"/>
        <w:jc w:val="center"/>
        <w:rPr>
          <w:rFonts w:cs="Arial"/>
          <w:color w:val="262626"/>
          <w:szCs w:val="24"/>
        </w:rPr>
      </w:pPr>
      <w:r>
        <w:rPr>
          <w:rFonts w:cs="Arial"/>
          <w:szCs w:val="24"/>
        </w:rPr>
        <w:t xml:space="preserve"> </w:t>
      </w:r>
    </w:p>
    <w:p w:rsidR="007452B1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2B1" w:rsidRPr="00046D96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41B" w:rsidRPr="00046D96" w:rsidRDefault="0074541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A13264" w:rsidRPr="00046D96" w:rsidRDefault="00A13264" w:rsidP="00A13264">
      <w:pPr>
        <w:spacing w:line="240" w:lineRule="auto"/>
        <w:rPr>
          <w:rFonts w:cs="Arial"/>
          <w:color w:val="262626"/>
          <w:szCs w:val="24"/>
        </w:rPr>
      </w:pPr>
    </w:p>
    <w:p w:rsidR="00C933E8" w:rsidRDefault="00C933E8" w:rsidP="00C933E8">
      <w:pPr>
        <w:pStyle w:val="Ttulo2"/>
        <w:rPr>
          <w:sz w:val="36"/>
          <w:szCs w:val="36"/>
          <w:lang w:eastAsia="es-CO"/>
        </w:rPr>
      </w:pPr>
      <w:bookmarkStart w:id="1" w:name="_Toc2544362"/>
      <w:r>
        <w:rPr>
          <w:rFonts w:cs="Calibri"/>
          <w:b/>
          <w:bCs/>
          <w:szCs w:val="22"/>
        </w:rPr>
        <w:t>CENTRO DE ELECTRICIDAD, ELECTRÓNICA Y TELECOMUNICACIONES (CEET)</w:t>
      </w:r>
      <w:bookmarkEnd w:id="1"/>
    </w:p>
    <w:p w:rsidR="00C933E8" w:rsidRDefault="00C933E8" w:rsidP="00C933E8">
      <w:pPr>
        <w:pStyle w:val="Ttulo2"/>
      </w:pPr>
      <w:bookmarkStart w:id="2" w:name="_Toc2544363"/>
      <w:r>
        <w:rPr>
          <w:rFonts w:cs="Calibri"/>
          <w:b/>
          <w:bCs/>
          <w:szCs w:val="22"/>
        </w:rPr>
        <w:t>ANÁLISIS Y DESARROLLO DE SISTEMAS DE INFORMACIÓN (ADSI)</w:t>
      </w:r>
      <w:bookmarkEnd w:id="2"/>
    </w:p>
    <w:p w:rsidR="00C933E8" w:rsidRDefault="00C933E8" w:rsidP="00C933E8">
      <w:pPr>
        <w:pStyle w:val="Ttulo2"/>
      </w:pPr>
      <w:bookmarkStart w:id="3" w:name="_Toc2544364"/>
      <w:r>
        <w:rPr>
          <w:rFonts w:cs="Calibri"/>
          <w:b/>
          <w:bCs/>
          <w:szCs w:val="22"/>
        </w:rPr>
        <w:t>DIRECCIÓN GENERAL O REGIONAL</w:t>
      </w:r>
      <w:bookmarkEnd w:id="3"/>
    </w:p>
    <w:p w:rsidR="00C933E8" w:rsidRDefault="00C933E8" w:rsidP="00C933E8">
      <w:pPr>
        <w:pStyle w:val="Ttulo2"/>
      </w:pPr>
      <w:bookmarkStart w:id="4" w:name="_Toc2544365"/>
      <w:r>
        <w:rPr>
          <w:rFonts w:cs="Calibri"/>
          <w:b/>
          <w:bCs/>
          <w:szCs w:val="22"/>
        </w:rPr>
        <w:t>SERVICIO NACIONAL DE APRENDIZAJE SENA</w:t>
      </w:r>
      <w:bookmarkEnd w:id="4"/>
    </w:p>
    <w:p w:rsidR="00C933E8" w:rsidRDefault="00C933E8" w:rsidP="00C933E8">
      <w:pPr>
        <w:pStyle w:val="Ttulo2"/>
      </w:pPr>
      <w:bookmarkStart w:id="5" w:name="_Toc2544366"/>
      <w:r>
        <w:rPr>
          <w:rFonts w:cs="Calibri"/>
          <w:b/>
          <w:bCs/>
          <w:szCs w:val="22"/>
        </w:rPr>
        <w:t>BOGOTÁ</w:t>
      </w:r>
      <w:bookmarkEnd w:id="5"/>
    </w:p>
    <w:p w:rsidR="00C933E8" w:rsidRDefault="00C933E8" w:rsidP="00C933E8">
      <w:pPr>
        <w:pStyle w:val="Ttulo2"/>
        <w:rPr>
          <w:rFonts w:cs="Calibri"/>
          <w:b/>
          <w:bCs/>
          <w:szCs w:val="22"/>
        </w:rPr>
      </w:pPr>
      <w:r>
        <w:rPr>
          <w:rFonts w:cs="Calibri"/>
          <w:b/>
          <w:bCs/>
          <w:szCs w:val="22"/>
        </w:rPr>
        <w:t xml:space="preserve">   </w:t>
      </w:r>
      <w:bookmarkStart w:id="6" w:name="_Toc2544367"/>
      <w:r>
        <w:rPr>
          <w:rFonts w:cs="Calibri"/>
          <w:b/>
          <w:bCs/>
          <w:szCs w:val="22"/>
        </w:rPr>
        <w:t>2019</w:t>
      </w:r>
      <w:bookmarkEnd w:id="6"/>
    </w:p>
    <w:p w:rsidR="002C165A" w:rsidRPr="002C165A" w:rsidRDefault="002C165A" w:rsidP="002C165A">
      <w:bookmarkStart w:id="7" w:name="_GoBack"/>
      <w:bookmarkEnd w:id="7"/>
    </w:p>
    <w:p w:rsidR="006B5EB9" w:rsidRPr="00A13264" w:rsidRDefault="0058718E" w:rsidP="00A13264">
      <w:pPr>
        <w:pStyle w:val="Ttulo1"/>
      </w:pPr>
      <w:bookmarkStart w:id="8" w:name="_Toc2544368"/>
      <w:r w:rsidRPr="00A13264">
        <w:lastRenderedPageBreak/>
        <w:t>TABLA DE CONTENIDO</w:t>
      </w:r>
      <w:bookmarkEnd w:id="8"/>
    </w:p>
    <w:p w:rsidR="006B5EB9" w:rsidRDefault="006B5EB9" w:rsidP="006B5EB9"/>
    <w:p w:rsidR="006B5EB9" w:rsidRDefault="006B5EB9" w:rsidP="0058718E">
      <w:pPr>
        <w:jc w:val="right"/>
      </w:pPr>
      <w:r>
        <w:t>Pág.</w:t>
      </w:r>
    </w:p>
    <w:p w:rsidR="006B5EB9" w:rsidRDefault="006B5EB9" w:rsidP="006B5EB9"/>
    <w:p w:rsidR="00E93281" w:rsidRDefault="006B5EB9" w:rsidP="006B5EB9">
      <w:r>
        <w:tab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223499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281" w:rsidRDefault="00E93281">
          <w:pPr>
            <w:pStyle w:val="TtuloTDC"/>
          </w:pPr>
          <w:r>
            <w:rPr>
              <w:lang w:val="es-ES"/>
            </w:rPr>
            <w:t>Contenido</w:t>
          </w:r>
        </w:p>
        <w:p w:rsidR="007E08F7" w:rsidRDefault="00E93281">
          <w:pPr>
            <w:pStyle w:val="TDC1"/>
            <w:tabs>
              <w:tab w:val="right" w:leader="dot" w:pos="8346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2544361" w:history="1">
            <w:r w:rsidR="007E08F7" w:rsidRPr="001042A5">
              <w:rPr>
                <w:rStyle w:val="Hipervnculo"/>
                <w:rFonts w:ascii="Arial" w:hAnsi="Arial"/>
                <w:noProof/>
                <w:shd w:val="clear" w:color="auto" w:fill="FFFFFF"/>
              </w:rPr>
              <w:t>Actividad Hardware y Software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_Toc2544361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1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2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62" w:history="1">
            <w:r w:rsidR="007E08F7" w:rsidRPr="001042A5">
              <w:rPr>
                <w:rStyle w:val="Hipervnculo"/>
                <w:rFonts w:cs="Calibri"/>
                <w:b/>
                <w:bCs/>
                <w:noProof/>
              </w:rPr>
              <w:t>CENTRO DE ELECTRICIDAD, ELECTRÓNICA Y TELECOMUNICACIONES (CEET)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_Toc2544362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1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2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63" w:history="1">
            <w:r w:rsidR="007E08F7" w:rsidRPr="001042A5">
              <w:rPr>
                <w:rStyle w:val="Hipervnculo"/>
                <w:rFonts w:cs="Calibri"/>
                <w:b/>
                <w:bCs/>
                <w:noProof/>
              </w:rPr>
              <w:t>ANÁLISIS Y DESARROLLO DE SISTEMAS DE INFORMACIÓN (ADSI)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_Toc2544363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1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2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64" w:history="1">
            <w:r w:rsidR="007E08F7" w:rsidRPr="001042A5">
              <w:rPr>
                <w:rStyle w:val="Hipervnculo"/>
                <w:rFonts w:cs="Calibri"/>
                <w:b/>
                <w:bCs/>
                <w:noProof/>
              </w:rPr>
              <w:t>DIRECCIÓN GENERAL O REGIONAL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_Toc2544364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1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2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65" w:history="1">
            <w:r w:rsidR="007E08F7" w:rsidRPr="001042A5">
              <w:rPr>
                <w:rStyle w:val="Hipervnculo"/>
                <w:rFonts w:cs="Calibri"/>
                <w:b/>
                <w:bCs/>
                <w:noProof/>
              </w:rPr>
              <w:t>SERVICIO NACIONAL DE APRENDIZAJE SENA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_Toc2544365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1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2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66" w:history="1">
            <w:r w:rsidR="007E08F7" w:rsidRPr="001042A5">
              <w:rPr>
                <w:rStyle w:val="Hipervnculo"/>
                <w:rFonts w:cs="Calibri"/>
                <w:b/>
                <w:bCs/>
                <w:noProof/>
              </w:rPr>
              <w:t>BOGOTÁ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_Toc2544366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1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2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67" w:history="1">
            <w:r w:rsidR="007E08F7" w:rsidRPr="001042A5">
              <w:rPr>
                <w:rStyle w:val="Hipervnculo"/>
                <w:rFonts w:cs="Calibri"/>
                <w:b/>
                <w:bCs/>
                <w:noProof/>
              </w:rPr>
              <w:t>2019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_Toc2544367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1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1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68" w:history="1">
            <w:r w:rsidR="007E08F7" w:rsidRPr="001042A5">
              <w:rPr>
                <w:rStyle w:val="Hipervnculo"/>
                <w:noProof/>
              </w:rPr>
              <w:t>TABLA DE CONTENIDO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_Toc2544368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2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1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69" w:history="1">
            <w:r w:rsidR="007E08F7" w:rsidRPr="001042A5">
              <w:rPr>
                <w:rStyle w:val="Hipervnculo"/>
                <w:noProof/>
              </w:rPr>
              <w:t>LÍNEA DE TIEMPO ACERCA DE LA HISTORIA DEL COMPUTADOR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_Toc2544369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3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1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70" w:history="1">
            <w:r w:rsidR="007E08F7" w:rsidRPr="001042A5">
              <w:rPr>
                <w:rStyle w:val="Hipervnculo"/>
                <w:noProof/>
              </w:rPr>
              <w:t>MAPA MENTAL ACERCA DE LA HISTORIA DEL SOFTWARE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_Toc2544370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3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1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71" w:history="1">
            <w:r w:rsidR="007E08F7" w:rsidRPr="001042A5">
              <w:rPr>
                <w:rStyle w:val="Hipervnculo"/>
                <w:noProof/>
              </w:rPr>
              <w:t>MAPA CONCEPTUAL ACERCA DE LOS LENGUAJES DE PROGRAMACIÓN Y SU HISTORIA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_Toc2544371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3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1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72" w:history="1">
            <w:r w:rsidR="007E08F7" w:rsidRPr="001042A5">
              <w:rPr>
                <w:rStyle w:val="Hipervnculo"/>
                <w:noProof/>
              </w:rPr>
              <w:t>CUADRO DESCRIPTIVO ACERCA DE LA ARQUITECTURA DEL HARDWARE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_Toc2544372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4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7E08F7" w:rsidRDefault="005A361C">
          <w:pPr>
            <w:pStyle w:val="TDC1"/>
            <w:tabs>
              <w:tab w:val="right" w:leader="dot" w:pos="8346"/>
            </w:tabs>
            <w:rPr>
              <w:rFonts w:cstheme="minorBidi"/>
              <w:noProof/>
            </w:rPr>
          </w:pPr>
          <w:hyperlink w:anchor="_Toc2544373" w:history="1">
            <w:r w:rsidR="007E08F7" w:rsidRPr="001042A5">
              <w:rPr>
                <w:rStyle w:val="Hipervnculo"/>
                <w:noProof/>
              </w:rPr>
              <w:t>Bibliografía</w:t>
            </w:r>
            <w:r w:rsidR="007E08F7">
              <w:rPr>
                <w:noProof/>
                <w:webHidden/>
              </w:rPr>
              <w:tab/>
            </w:r>
            <w:r w:rsidR="007E08F7">
              <w:rPr>
                <w:noProof/>
                <w:webHidden/>
              </w:rPr>
              <w:fldChar w:fldCharType="begin"/>
            </w:r>
            <w:r w:rsidR="007E08F7">
              <w:rPr>
                <w:noProof/>
                <w:webHidden/>
              </w:rPr>
              <w:instrText xml:space="preserve"> PAGEREF _Toc2544373 \h </w:instrText>
            </w:r>
            <w:r w:rsidR="007E08F7">
              <w:rPr>
                <w:noProof/>
                <w:webHidden/>
              </w:rPr>
            </w:r>
            <w:r w:rsidR="007E08F7">
              <w:rPr>
                <w:noProof/>
                <w:webHidden/>
              </w:rPr>
              <w:fldChar w:fldCharType="separate"/>
            </w:r>
            <w:r w:rsidR="007E08F7">
              <w:rPr>
                <w:noProof/>
                <w:webHidden/>
              </w:rPr>
              <w:t>5</w:t>
            </w:r>
            <w:r w:rsidR="007E08F7">
              <w:rPr>
                <w:noProof/>
                <w:webHidden/>
              </w:rPr>
              <w:fldChar w:fldCharType="end"/>
            </w:r>
          </w:hyperlink>
        </w:p>
        <w:p w:rsidR="00E93281" w:rsidRDefault="00E93281">
          <w:r>
            <w:rPr>
              <w:b/>
              <w:bCs/>
              <w:lang w:val="es-ES"/>
            </w:rPr>
            <w:fldChar w:fldCharType="end"/>
          </w:r>
        </w:p>
      </w:sdtContent>
    </w:sdt>
    <w:p w:rsidR="00AE2DE5" w:rsidRDefault="00AE2DE5" w:rsidP="006B5EB9"/>
    <w:p w:rsidR="006B5EB9" w:rsidRDefault="006B5EB9" w:rsidP="006B5EB9"/>
    <w:p w:rsidR="00E93281" w:rsidRDefault="00E93281" w:rsidP="006B5EB9"/>
    <w:p w:rsidR="00E93281" w:rsidRDefault="00E93281" w:rsidP="006B5EB9"/>
    <w:p w:rsidR="00E93281" w:rsidRDefault="00E93281" w:rsidP="006B5EB9"/>
    <w:p w:rsidR="00E93281" w:rsidRDefault="00E93281" w:rsidP="006B5EB9"/>
    <w:p w:rsidR="008B7288" w:rsidRDefault="008B7288" w:rsidP="008B7288"/>
    <w:p w:rsidR="008B7288" w:rsidRDefault="008B7288" w:rsidP="008B7288"/>
    <w:p w:rsidR="008B7288" w:rsidRPr="008B7288" w:rsidRDefault="008B7288" w:rsidP="008B7288"/>
    <w:p w:rsidR="00AE2DE5" w:rsidRPr="00A13264" w:rsidRDefault="00AE2DE5" w:rsidP="008B7288">
      <w:pPr>
        <w:pStyle w:val="Ttulo1"/>
        <w:ind w:firstLine="360"/>
        <w:jc w:val="left"/>
      </w:pPr>
      <w:bookmarkStart w:id="9" w:name="_Toc2544369"/>
      <w:r>
        <w:t>L</w:t>
      </w:r>
      <w:r w:rsidRPr="00AE2DE5">
        <w:t>ÍNEA DE TIEMPO ACERCA DE LA HISTORIA DEL COMPUTADOR</w:t>
      </w:r>
      <w:bookmarkEnd w:id="9"/>
    </w:p>
    <w:p w:rsidR="00C933E8" w:rsidRPr="00AE2DE5" w:rsidRDefault="005A361C" w:rsidP="00AE2DE5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hyperlink r:id="rId8" w:history="1">
        <w:r w:rsidR="00AE2DE5" w:rsidRPr="00AE2DE5">
          <w:rPr>
            <w:rStyle w:val="Hipervnculo"/>
            <w:rFonts w:ascii="Times New Roman" w:hAnsi="Times New Roman"/>
            <w:sz w:val="24"/>
            <w:szCs w:val="24"/>
          </w:rPr>
          <w:t>https://www.timetoast.com/timelines/1968476/edit?fbclid=IwAR1CNLW8iudcobRBT_Y9khcJREsea97HUAw4IKKFw9Xvcopx_EGM1NvXRl8</w:t>
        </w:r>
      </w:hyperlink>
      <w:r w:rsidR="00C933E8" w:rsidRPr="00AE2DE5">
        <w:rPr>
          <w:rFonts w:ascii="Times New Roman" w:hAnsi="Times New Roman"/>
          <w:sz w:val="24"/>
          <w:szCs w:val="24"/>
        </w:rPr>
        <w:t xml:space="preserve"> </w:t>
      </w:r>
    </w:p>
    <w:p w:rsidR="00416CBD" w:rsidRDefault="00416CBD" w:rsidP="006B5510"/>
    <w:p w:rsidR="005740EB" w:rsidRDefault="00381E71" w:rsidP="00381E71">
      <w:pPr>
        <w:pStyle w:val="Ttulo1"/>
      </w:pPr>
      <w:bookmarkStart w:id="10" w:name="_Toc2544370"/>
      <w:r>
        <w:t>M</w:t>
      </w:r>
      <w:r w:rsidRPr="00AE2DE5">
        <w:t>APA MENTAL ACERCA DE LA HISTORIA DEL</w:t>
      </w:r>
      <w:r>
        <w:t xml:space="preserve"> SOFTWARE</w:t>
      </w:r>
      <w:bookmarkEnd w:id="10"/>
    </w:p>
    <w:p w:rsidR="00381E71" w:rsidRDefault="005A361C" w:rsidP="00E93281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hyperlink r:id="rId9" w:history="1">
        <w:r w:rsidR="00E93281" w:rsidRPr="00CF0041">
          <w:rPr>
            <w:rStyle w:val="Hipervnculo"/>
            <w:rFonts w:ascii="Times New Roman" w:hAnsi="Times New Roman"/>
            <w:sz w:val="24"/>
            <w:szCs w:val="24"/>
          </w:rPr>
          <w:t>https://www.mindomo.com/es/mindmap/la-historia-del-software-de1d8be473e849f38994e499cb873791</w:t>
        </w:r>
      </w:hyperlink>
    </w:p>
    <w:p w:rsidR="00E93281" w:rsidRDefault="00E93281" w:rsidP="00E93281">
      <w:pPr>
        <w:pStyle w:val="Prrafodelista"/>
        <w:rPr>
          <w:rFonts w:ascii="Times New Roman" w:hAnsi="Times New Roman"/>
          <w:sz w:val="24"/>
          <w:szCs w:val="24"/>
        </w:rPr>
      </w:pPr>
    </w:p>
    <w:p w:rsidR="00E93281" w:rsidRDefault="00E93281" w:rsidP="00E93281">
      <w:pPr>
        <w:pStyle w:val="Ttulo1"/>
      </w:pPr>
      <w:bookmarkStart w:id="11" w:name="_Toc2544371"/>
      <w:r>
        <w:t>M</w:t>
      </w:r>
      <w:r w:rsidRPr="00AE2DE5">
        <w:t>APA CONCEPTUAL ACERCA DE LOS LENGUAJES DE PROGRAMACIÓN Y SU HISTORIA</w:t>
      </w:r>
      <w:bookmarkEnd w:id="11"/>
    </w:p>
    <w:p w:rsidR="00E93281" w:rsidRDefault="005A361C" w:rsidP="00E93281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</w:rPr>
      </w:pPr>
      <w:hyperlink r:id="rId10" w:history="1">
        <w:r w:rsidR="00E93281" w:rsidRPr="00E93281">
          <w:rPr>
            <w:rStyle w:val="Hipervnculo"/>
            <w:rFonts w:ascii="Times New Roman" w:hAnsi="Times New Roman"/>
            <w:sz w:val="24"/>
          </w:rPr>
          <w:t>https://www.mindomo.com/mindmap/c8e5d0c8b3cb49c1880af71cf24ffb57</w:t>
        </w:r>
      </w:hyperlink>
      <w:r w:rsidR="00E93281" w:rsidRPr="00E93281">
        <w:rPr>
          <w:rFonts w:ascii="Times New Roman" w:hAnsi="Times New Roman"/>
          <w:sz w:val="24"/>
        </w:rPr>
        <w:t xml:space="preserve"> </w:t>
      </w: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rPr>
          <w:rFonts w:ascii="Times New Roman" w:hAnsi="Times New Roman"/>
          <w:sz w:val="24"/>
        </w:rPr>
      </w:pPr>
    </w:p>
    <w:p w:rsidR="008B7288" w:rsidRDefault="008B7288" w:rsidP="008B7288">
      <w:pPr>
        <w:pStyle w:val="Ttulo1"/>
      </w:pPr>
      <w:bookmarkStart w:id="12" w:name="_Toc2544372"/>
      <w:r w:rsidRPr="008B7288">
        <w:t>CUADRO DESCRIPTIVO ACERCA DE LA ARQUITECTURA DEL HARDWARE</w:t>
      </w:r>
      <w:bookmarkEnd w:id="12"/>
    </w:p>
    <w:tbl>
      <w:tblPr>
        <w:tblStyle w:val="Tablaconcuadrcula"/>
        <w:tblW w:w="9639" w:type="dxa"/>
        <w:tblInd w:w="-459" w:type="dxa"/>
        <w:tblLook w:val="04A0" w:firstRow="1" w:lastRow="0" w:firstColumn="1" w:lastColumn="0" w:noHBand="0" w:noVBand="1"/>
      </w:tblPr>
      <w:tblGrid>
        <w:gridCol w:w="1856"/>
        <w:gridCol w:w="7783"/>
      </w:tblGrid>
      <w:tr w:rsidR="008B7288" w:rsidTr="00035A9A">
        <w:tc>
          <w:tcPr>
            <w:tcW w:w="1751" w:type="dxa"/>
          </w:tcPr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Componentes</w:t>
            </w:r>
          </w:p>
        </w:tc>
        <w:tc>
          <w:tcPr>
            <w:tcW w:w="7888" w:type="dxa"/>
          </w:tcPr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Descripción</w:t>
            </w:r>
          </w:p>
        </w:tc>
      </w:tr>
      <w:tr w:rsidR="008B7288" w:rsidTr="00035A9A">
        <w:tc>
          <w:tcPr>
            <w:tcW w:w="1751" w:type="dxa"/>
          </w:tcPr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Tarjeta madre</w:t>
            </w:r>
          </w:p>
        </w:tc>
        <w:tc>
          <w:tcPr>
            <w:tcW w:w="7888" w:type="dxa"/>
          </w:tcPr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 xml:space="preserve">Es una tarjeta de circuito que se conecta con los componentes que constituyen la computadora u ordenador. </w:t>
            </w:r>
          </w:p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 xml:space="preserve">Factor que forma la placa madre </w:t>
            </w:r>
          </w:p>
          <w:p w:rsidR="008B7288" w:rsidRPr="00035A9A" w:rsidRDefault="008B7288" w:rsidP="00035A9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 xml:space="preserve">AT </w:t>
            </w:r>
            <w:proofErr w:type="spellStart"/>
            <w:proofErr w:type="gramStart"/>
            <w:r w:rsidRPr="00035A9A">
              <w:rPr>
                <w:rFonts w:ascii="Times New Roman" w:hAnsi="Times New Roman"/>
                <w:sz w:val="24"/>
              </w:rPr>
              <w:t>miniature</w:t>
            </w:r>
            <w:proofErr w:type="spellEnd"/>
            <w:r w:rsidRPr="00035A9A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  <w:r w:rsidRPr="00035A9A">
              <w:rPr>
                <w:rFonts w:ascii="Times New Roman" w:hAnsi="Times New Roman"/>
                <w:sz w:val="24"/>
              </w:rPr>
              <w:t xml:space="preserve"> Este fue un procesador que utilizaban los primeros computadores con 386 y 486, la forma favorecía la circulación de aire y facilita a la vez el acceso a los componentes.</w:t>
            </w:r>
          </w:p>
          <w:p w:rsidR="008B7288" w:rsidRPr="00035A9A" w:rsidRDefault="008B7288" w:rsidP="00035A9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 xml:space="preserve">ATX: Es la actualización de AT miniatura. Este es </w:t>
            </w:r>
            <w:proofErr w:type="spellStart"/>
            <w:r w:rsidRPr="00035A9A">
              <w:rPr>
                <w:rFonts w:ascii="Times New Roman" w:hAnsi="Times New Roman"/>
                <w:sz w:val="24"/>
              </w:rPr>
              <w:t>mas</w:t>
            </w:r>
            <w:proofErr w:type="spellEnd"/>
            <w:r w:rsidRPr="00035A9A">
              <w:rPr>
                <w:rFonts w:ascii="Times New Roman" w:hAnsi="Times New Roman"/>
                <w:sz w:val="24"/>
              </w:rPr>
              <w:t xml:space="preserve"> fácil de utilizar además la unidad de conexión de </w:t>
            </w:r>
            <w:proofErr w:type="gramStart"/>
            <w:r w:rsidRPr="00035A9A">
              <w:rPr>
                <w:rFonts w:ascii="Times New Roman" w:hAnsi="Times New Roman"/>
                <w:sz w:val="24"/>
              </w:rPr>
              <w:t>las placa</w:t>
            </w:r>
            <w:proofErr w:type="gramEnd"/>
            <w:r w:rsidRPr="00035A9A">
              <w:rPr>
                <w:rFonts w:ascii="Times New Roman" w:hAnsi="Times New Roman"/>
                <w:sz w:val="24"/>
              </w:rPr>
              <w:t xml:space="preserve"> madre ATX facilita la conexión de periféricos.</w:t>
            </w:r>
          </w:p>
          <w:p w:rsidR="008B7288" w:rsidRPr="00035A9A" w:rsidRDefault="008B7288" w:rsidP="00035A9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 xml:space="preserve">BTX: es </w:t>
            </w:r>
            <w:proofErr w:type="spellStart"/>
            <w:r w:rsidRPr="00035A9A">
              <w:rPr>
                <w:rFonts w:ascii="Times New Roman" w:hAnsi="Times New Roman"/>
                <w:sz w:val="24"/>
              </w:rPr>
              <w:t>le</w:t>
            </w:r>
            <w:proofErr w:type="spellEnd"/>
            <w:r w:rsidRPr="00035A9A">
              <w:rPr>
                <w:rFonts w:ascii="Times New Roman" w:hAnsi="Times New Roman"/>
                <w:sz w:val="24"/>
              </w:rPr>
              <w:t xml:space="preserve"> respaldo de la marca </w:t>
            </w:r>
            <w:proofErr w:type="gramStart"/>
            <w:r w:rsidRPr="00035A9A">
              <w:rPr>
                <w:rFonts w:ascii="Times New Roman" w:hAnsi="Times New Roman"/>
                <w:sz w:val="24"/>
              </w:rPr>
              <w:t>Intel</w:t>
            </w:r>
            <w:proofErr w:type="gramEnd"/>
            <w:r w:rsidRPr="00035A9A">
              <w:rPr>
                <w:rFonts w:ascii="Times New Roman" w:hAnsi="Times New Roman"/>
                <w:sz w:val="24"/>
              </w:rPr>
              <w:t xml:space="preserve"> pero este mejoraba su disposición, circulación de aire, acústica y la disipación del calor, y se hallan es paralelo.</w:t>
            </w:r>
          </w:p>
          <w:p w:rsidR="008B7288" w:rsidRPr="00035A9A" w:rsidRDefault="008B7288" w:rsidP="00035A9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 xml:space="preserve">ITX: Este formato se encarga del diseño para configuraciones en miniatura como lo son </w:t>
            </w:r>
            <w:proofErr w:type="spellStart"/>
            <w:r w:rsidRPr="00035A9A">
              <w:rPr>
                <w:rFonts w:ascii="Times New Roman" w:hAnsi="Times New Roman"/>
                <w:sz w:val="24"/>
              </w:rPr>
              <w:t>lsa</w:t>
            </w:r>
            <w:proofErr w:type="spellEnd"/>
            <w:r w:rsidRPr="00035A9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5A9A">
              <w:rPr>
                <w:rFonts w:ascii="Times New Roman" w:hAnsi="Times New Roman"/>
                <w:sz w:val="24"/>
              </w:rPr>
              <w:t>mini-pc</w:t>
            </w:r>
            <w:proofErr w:type="spellEnd"/>
            <w:r w:rsidRPr="00035A9A">
              <w:rPr>
                <w:rFonts w:ascii="Times New Roman" w:hAnsi="Times New Roman"/>
                <w:sz w:val="24"/>
              </w:rPr>
              <w:t>.</w:t>
            </w:r>
          </w:p>
          <w:p w:rsidR="008B7288" w:rsidRPr="00035A9A" w:rsidRDefault="008B7288" w:rsidP="00035A9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 xml:space="preserve">LPX: Esta tiene una particularidad que tiene tarjetas de expansión y donde se puede la </w:t>
            </w:r>
            <w:proofErr w:type="spellStart"/>
            <w:r w:rsidRPr="00035A9A">
              <w:rPr>
                <w:rFonts w:ascii="Times New Roman" w:hAnsi="Times New Roman"/>
                <w:sz w:val="24"/>
              </w:rPr>
              <w:t>riser</w:t>
            </w:r>
            <w:proofErr w:type="spellEnd"/>
            <w:r w:rsidRPr="00035A9A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35A9A">
              <w:rPr>
                <w:rFonts w:ascii="Times New Roman" w:hAnsi="Times New Roman"/>
                <w:sz w:val="24"/>
              </w:rPr>
              <w:t>card</w:t>
            </w:r>
            <w:proofErr w:type="spellEnd"/>
            <w:r w:rsidRPr="00035A9A">
              <w:rPr>
                <w:rFonts w:ascii="Times New Roman" w:hAnsi="Times New Roman"/>
                <w:sz w:val="24"/>
              </w:rPr>
              <w:t xml:space="preserve">. </w:t>
            </w:r>
          </w:p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WTX: La diseñaron para tener varios procesadores y varios discos duro, como servidores y estaciones de trabajo.</w:t>
            </w:r>
          </w:p>
        </w:tc>
      </w:tr>
      <w:tr w:rsidR="008B7288" w:rsidTr="00035A9A">
        <w:tc>
          <w:tcPr>
            <w:tcW w:w="1751" w:type="dxa"/>
          </w:tcPr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Componentes</w:t>
            </w:r>
          </w:p>
        </w:tc>
        <w:tc>
          <w:tcPr>
            <w:tcW w:w="7888" w:type="dxa"/>
          </w:tcPr>
          <w:p w:rsidR="008B7288" w:rsidRPr="00035A9A" w:rsidRDefault="008B7288" w:rsidP="00035A9A">
            <w:pPr>
              <w:tabs>
                <w:tab w:val="left" w:pos="2205"/>
              </w:tabs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CPU: se encarga de interpretar y ejecutar instrucciones y procesar datos.</w:t>
            </w:r>
          </w:p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El chipset: transferencias de datos entre componentes de memoria. Zócalo: conecta el procesador con la computadora.</w:t>
            </w:r>
          </w:p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BIOS: interfaz del sistema, y en esta se puede almacenar memoria ROM y utiliza los datos almacenados en el CMOS para buscar la configuración del hardware del sistema</w:t>
            </w:r>
          </w:p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CMOS: memoria que preserva.</w:t>
            </w:r>
          </w:p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Memoria RAM: es un almacenamiento transitorio y de trabajo. ROM: esta permanece siempre con la misma información ya que es una información de arranque del sistema.</w:t>
            </w:r>
          </w:p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Memoria Cache: este guarda comandos de acceso rápido para volver a este mucho más veloz</w:t>
            </w:r>
          </w:p>
          <w:p w:rsidR="00035A9A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lastRenderedPageBreak/>
              <w:t>Bus: transportan información entre dos puntos</w:t>
            </w:r>
          </w:p>
          <w:p w:rsidR="008B7288" w:rsidRPr="00035A9A" w:rsidRDefault="008B7288" w:rsidP="00035A9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 xml:space="preserve">Bus de datos </w:t>
            </w:r>
          </w:p>
          <w:p w:rsidR="008B7288" w:rsidRPr="00035A9A" w:rsidRDefault="008B7288" w:rsidP="00035A9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 xml:space="preserve">Bus de dirección </w:t>
            </w:r>
          </w:p>
          <w:p w:rsidR="008B7288" w:rsidRPr="00035A9A" w:rsidRDefault="008B7288" w:rsidP="00035A9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Bus de control</w:t>
            </w:r>
          </w:p>
          <w:p w:rsidR="008B7288" w:rsidRPr="00035A9A" w:rsidRDefault="008B7288" w:rsidP="00035A9A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Bus de expansión</w:t>
            </w:r>
          </w:p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Bus del sistema</w:t>
            </w:r>
          </w:p>
        </w:tc>
      </w:tr>
      <w:tr w:rsidR="008B7288" w:rsidTr="00035A9A">
        <w:tc>
          <w:tcPr>
            <w:tcW w:w="1751" w:type="dxa"/>
          </w:tcPr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lastRenderedPageBreak/>
              <w:t>Disco duro</w:t>
            </w:r>
          </w:p>
        </w:tc>
        <w:tc>
          <w:tcPr>
            <w:tcW w:w="7888" w:type="dxa"/>
          </w:tcPr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Conserva la información aun sin energía este emplea un sistema de grabación magnético digital, los discos duros son memoria secundaria o almacenamiento secundario</w:t>
            </w:r>
          </w:p>
        </w:tc>
      </w:tr>
      <w:tr w:rsidR="008B7288" w:rsidTr="00035A9A">
        <w:tc>
          <w:tcPr>
            <w:tcW w:w="1751" w:type="dxa"/>
          </w:tcPr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Microprocesador</w:t>
            </w:r>
          </w:p>
        </w:tc>
        <w:tc>
          <w:tcPr>
            <w:tcW w:w="7888" w:type="dxa"/>
          </w:tcPr>
          <w:p w:rsidR="008B7288" w:rsidRPr="00035A9A" w:rsidRDefault="008B7288" w:rsidP="00035A9A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035A9A">
              <w:rPr>
                <w:rFonts w:ascii="Times New Roman" w:hAnsi="Times New Roman"/>
                <w:sz w:val="24"/>
              </w:rPr>
              <w:t>Es el circuito más complejo de un Sistema informático, se le suele llamar por analogía el cerebro de un computador, es un circuito integrado conformado por millones de computadores electrónicos</w:t>
            </w:r>
          </w:p>
        </w:tc>
      </w:tr>
    </w:tbl>
    <w:p w:rsidR="008B7288" w:rsidRPr="008B7288" w:rsidRDefault="008B7288" w:rsidP="008B7288"/>
    <w:p w:rsidR="00035A9A" w:rsidRDefault="00035A9A" w:rsidP="00035A9A">
      <w:pPr>
        <w:pStyle w:val="Ttulo1"/>
      </w:pPr>
      <w:bookmarkStart w:id="13" w:name="_Toc2544373"/>
      <w:r>
        <w:t>Bibliografía</w:t>
      </w:r>
      <w:bookmarkEnd w:id="13"/>
    </w:p>
    <w:p w:rsidR="00035A9A" w:rsidRPr="00035A9A" w:rsidRDefault="005A361C" w:rsidP="00035A9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hyperlink r:id="rId11" w:tgtFrame="_blank" w:history="1">
        <w:r w:rsidR="00035A9A" w:rsidRPr="00035A9A">
          <w:rPr>
            <w:rStyle w:val="Hipervnculo"/>
            <w:rFonts w:ascii="Times New Roman" w:hAnsi="Times New Roman"/>
            <w:sz w:val="24"/>
          </w:rPr>
          <w:t>https://www.monografias.com/trabajos88/historia-del-computador-y-sus-generaciones/historia-del-computador-y-sus-generaciones.shtml</w:t>
        </w:r>
      </w:hyperlink>
    </w:p>
    <w:p w:rsidR="00035A9A" w:rsidRPr="00035A9A" w:rsidRDefault="005A361C" w:rsidP="00035A9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hyperlink r:id="rId12" w:history="1">
        <w:r w:rsidR="00035A9A" w:rsidRPr="00CF0041">
          <w:rPr>
            <w:rStyle w:val="Hipervnculo"/>
            <w:rFonts w:ascii="Times New Roman" w:hAnsi="Times New Roman"/>
            <w:sz w:val="24"/>
          </w:rPr>
          <w:t>https://www.monografias.com/docs/sexta-y-septima-generacion-de-las-computadoras-P3WZHJVPCDU2Y</w:t>
        </w:r>
      </w:hyperlink>
    </w:p>
    <w:p w:rsidR="00035A9A" w:rsidRPr="00035A9A" w:rsidRDefault="005A361C" w:rsidP="00035A9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hyperlink r:id="rId13" w:history="1">
        <w:r w:rsidR="00035A9A" w:rsidRPr="00CF0041">
          <w:rPr>
            <w:rStyle w:val="Hipervnculo"/>
            <w:rFonts w:ascii="Times New Roman" w:hAnsi="Times New Roman"/>
            <w:sz w:val="24"/>
          </w:rPr>
          <w:t>https://tecnologia-informatica.com/historia-de-la-computadora/</w:t>
        </w:r>
      </w:hyperlink>
    </w:p>
    <w:p w:rsidR="00035A9A" w:rsidRPr="00035A9A" w:rsidRDefault="005A361C" w:rsidP="00035A9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hyperlink r:id="rId14" w:history="1">
        <w:r w:rsidR="00035A9A" w:rsidRPr="00CF0041">
          <w:rPr>
            <w:rStyle w:val="Hipervnculo"/>
            <w:rFonts w:ascii="Times New Roman" w:hAnsi="Times New Roman"/>
            <w:sz w:val="24"/>
          </w:rPr>
          <w:t>https://www.monografias.com/trabajos19/historia-computadora/historia-computadora.shtml</w:t>
        </w:r>
      </w:hyperlink>
    </w:p>
    <w:p w:rsidR="00035A9A" w:rsidRPr="00035A9A" w:rsidRDefault="005A361C" w:rsidP="00035A9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hyperlink r:id="rId15" w:history="1">
        <w:r w:rsidR="00035A9A" w:rsidRPr="00CF0041">
          <w:rPr>
            <w:rStyle w:val="Hipervnculo"/>
            <w:rFonts w:ascii="Times New Roman" w:hAnsi="Times New Roman"/>
            <w:sz w:val="24"/>
          </w:rPr>
          <w:t>http://www.cavsi.com/preguntasrespuestas/cual-es-la-historia-de-la-computadora/</w:t>
        </w:r>
      </w:hyperlink>
    </w:p>
    <w:p w:rsidR="00035A9A" w:rsidRDefault="005A361C" w:rsidP="00035A9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hyperlink r:id="rId16" w:history="1">
        <w:r w:rsidR="00035A9A" w:rsidRPr="00CF0041">
          <w:rPr>
            <w:rStyle w:val="Hipervnculo"/>
            <w:rFonts w:ascii="Times New Roman" w:hAnsi="Times New Roman"/>
            <w:sz w:val="24"/>
          </w:rPr>
          <w:t>http://mejiamaria80.blogspot.com/2015/09/generacion-de-las-computadoras-1-2-3-4.html</w:t>
        </w:r>
      </w:hyperlink>
    </w:p>
    <w:p w:rsidR="00035A9A" w:rsidRDefault="005A361C" w:rsidP="00035A9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hyperlink r:id="rId17" w:history="1">
        <w:r w:rsidR="007E08F7" w:rsidRPr="00CF0041">
          <w:rPr>
            <w:rStyle w:val="Hipervnculo"/>
            <w:rFonts w:ascii="Times New Roman" w:hAnsi="Times New Roman"/>
            <w:sz w:val="24"/>
          </w:rPr>
          <w:t>http://www.tiposdesoftware.com/historia-del-software.htm</w:t>
        </w:r>
      </w:hyperlink>
    </w:p>
    <w:p w:rsidR="007E08F7" w:rsidRDefault="005A361C" w:rsidP="00035A9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hyperlink r:id="rId18" w:history="1">
        <w:r w:rsidR="007E08F7" w:rsidRPr="00CF0041">
          <w:rPr>
            <w:rStyle w:val="Hipervnculo"/>
            <w:rFonts w:ascii="Times New Roman" w:hAnsi="Times New Roman"/>
            <w:sz w:val="24"/>
          </w:rPr>
          <w:t>https://web.archive.org/web/20100714051145/http://www.softwarehistory.org/history/d_60s.html</w:t>
        </w:r>
      </w:hyperlink>
      <w:r w:rsidR="007E08F7">
        <w:rPr>
          <w:rFonts w:ascii="Times New Roman" w:hAnsi="Times New Roman"/>
          <w:sz w:val="24"/>
        </w:rPr>
        <w:t xml:space="preserve"> </w:t>
      </w:r>
    </w:p>
    <w:p w:rsidR="007E08F7" w:rsidRDefault="005A361C" w:rsidP="00035A9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hyperlink r:id="rId19" w:history="1">
        <w:r w:rsidR="007E08F7" w:rsidRPr="00CF0041">
          <w:rPr>
            <w:rStyle w:val="Hipervnculo"/>
            <w:rFonts w:ascii="Times New Roman" w:hAnsi="Times New Roman"/>
            <w:sz w:val="24"/>
          </w:rPr>
          <w:t>https://hipertextual.com/presentado-por/bbva/historia-del-software-libre</w:t>
        </w:r>
      </w:hyperlink>
    </w:p>
    <w:p w:rsidR="007E08F7" w:rsidRDefault="005A361C" w:rsidP="00035A9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hyperlink r:id="rId20" w:history="1">
        <w:r w:rsidR="007E08F7" w:rsidRPr="00CF0041">
          <w:rPr>
            <w:rStyle w:val="Hipervnculo"/>
            <w:rFonts w:ascii="Times New Roman" w:hAnsi="Times New Roman"/>
            <w:sz w:val="24"/>
          </w:rPr>
          <w:t>https://www.maestrodelacomputacion.net/historia-de-los-lenguajes-de-programacion/</w:t>
        </w:r>
      </w:hyperlink>
    </w:p>
    <w:p w:rsidR="007E08F7" w:rsidRDefault="005A361C" w:rsidP="00035A9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</w:rPr>
      </w:pPr>
      <w:hyperlink r:id="rId21" w:history="1">
        <w:r w:rsidR="007E08F7" w:rsidRPr="00CF0041">
          <w:rPr>
            <w:rStyle w:val="Hipervnculo"/>
            <w:rFonts w:ascii="Times New Roman" w:hAnsi="Times New Roman"/>
            <w:sz w:val="24"/>
          </w:rPr>
          <w:t>https://www.ecured.cu/Lenguaje_de_programaci%C3%B3n_(inform%C3%A1tica)</w:t>
        </w:r>
      </w:hyperlink>
      <w:r w:rsidR="007E08F7">
        <w:rPr>
          <w:rFonts w:ascii="Times New Roman" w:hAnsi="Times New Roman"/>
          <w:sz w:val="24"/>
        </w:rPr>
        <w:t xml:space="preserve"> </w:t>
      </w:r>
    </w:p>
    <w:p w:rsidR="007E08F7" w:rsidRDefault="005A361C" w:rsidP="007E08F7">
      <w:pPr>
        <w:pStyle w:val="Prrafodelista"/>
        <w:numPr>
          <w:ilvl w:val="0"/>
          <w:numId w:val="11"/>
        </w:numPr>
      </w:pPr>
      <w:hyperlink r:id="rId22" w:history="1">
        <w:r w:rsidR="007E08F7" w:rsidRPr="00274A6F">
          <w:rPr>
            <w:rStyle w:val="Hipervnculo"/>
          </w:rPr>
          <w:t>http://arquitecturadehardware11-1.blogspot.com/</w:t>
        </w:r>
      </w:hyperlink>
    </w:p>
    <w:p w:rsidR="007E08F7" w:rsidRPr="007E08F7" w:rsidRDefault="005A361C" w:rsidP="007E08F7">
      <w:pPr>
        <w:pStyle w:val="Prrafodelista"/>
        <w:numPr>
          <w:ilvl w:val="0"/>
          <w:numId w:val="11"/>
        </w:numPr>
      </w:pPr>
      <w:hyperlink r:id="rId23" w:history="1">
        <w:r w:rsidR="007E08F7" w:rsidRPr="00274A6F">
          <w:rPr>
            <w:rStyle w:val="Hipervnculo"/>
          </w:rPr>
          <w:t>http://sismancom.blogspot.com/p/arquitectura-de-hardware.html</w:t>
        </w:r>
      </w:hyperlink>
    </w:p>
    <w:sectPr w:rsidR="007E08F7" w:rsidRPr="007E08F7" w:rsidSect="00CC719E">
      <w:headerReference w:type="even" r:id="rId24"/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61C" w:rsidRDefault="005A361C">
      <w:pPr>
        <w:spacing w:after="0" w:line="240" w:lineRule="auto"/>
      </w:pPr>
      <w:r>
        <w:separator/>
      </w:r>
    </w:p>
  </w:endnote>
  <w:endnote w:type="continuationSeparator" w:id="0">
    <w:p w:rsidR="005A361C" w:rsidRDefault="005A3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7B2" w:rsidRDefault="00081DA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081D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61C" w:rsidRDefault="005A361C">
      <w:pPr>
        <w:spacing w:after="0" w:line="240" w:lineRule="auto"/>
      </w:pPr>
      <w:r>
        <w:separator/>
      </w:r>
    </w:p>
  </w:footnote>
  <w:footnote w:type="continuationSeparator" w:id="0">
    <w:p w:rsidR="005A361C" w:rsidRDefault="005A3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5A361C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CC719E" w:rsidRDefault="006B5EB9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Nombre del documento</w:t>
    </w:r>
  </w:p>
  <w:p w:rsidR="006B5EB9" w:rsidRDefault="00081DA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5EB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XsA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C74"/>
    <w:multiLevelType w:val="hybridMultilevel"/>
    <w:tmpl w:val="9CC8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57549"/>
    <w:multiLevelType w:val="hybridMultilevel"/>
    <w:tmpl w:val="66C62A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76E8A"/>
    <w:multiLevelType w:val="hybridMultilevel"/>
    <w:tmpl w:val="C518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975A4"/>
    <w:multiLevelType w:val="hybridMultilevel"/>
    <w:tmpl w:val="08843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8F6"/>
    <w:rsid w:val="00032142"/>
    <w:rsid w:val="00035A9A"/>
    <w:rsid w:val="00036473"/>
    <w:rsid w:val="0007223F"/>
    <w:rsid w:val="00081DA5"/>
    <w:rsid w:val="000C7914"/>
    <w:rsid w:val="000E25FA"/>
    <w:rsid w:val="00133300"/>
    <w:rsid w:val="00155FC7"/>
    <w:rsid w:val="00190540"/>
    <w:rsid w:val="00191A32"/>
    <w:rsid w:val="001C4AFA"/>
    <w:rsid w:val="001C79EA"/>
    <w:rsid w:val="001D4943"/>
    <w:rsid w:val="001F6AFF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165A"/>
    <w:rsid w:val="002C4A22"/>
    <w:rsid w:val="00306D19"/>
    <w:rsid w:val="0030771D"/>
    <w:rsid w:val="00321888"/>
    <w:rsid w:val="00331926"/>
    <w:rsid w:val="00381E71"/>
    <w:rsid w:val="00386765"/>
    <w:rsid w:val="003F46D8"/>
    <w:rsid w:val="00416CBD"/>
    <w:rsid w:val="0042562D"/>
    <w:rsid w:val="004505F3"/>
    <w:rsid w:val="00460D75"/>
    <w:rsid w:val="00484E8D"/>
    <w:rsid w:val="004B3541"/>
    <w:rsid w:val="004D2B04"/>
    <w:rsid w:val="004E0924"/>
    <w:rsid w:val="004E5548"/>
    <w:rsid w:val="00500BE7"/>
    <w:rsid w:val="0052390F"/>
    <w:rsid w:val="00524511"/>
    <w:rsid w:val="005435C4"/>
    <w:rsid w:val="005466AB"/>
    <w:rsid w:val="00565A8B"/>
    <w:rsid w:val="005740EB"/>
    <w:rsid w:val="0058718E"/>
    <w:rsid w:val="005A361C"/>
    <w:rsid w:val="005B4EFC"/>
    <w:rsid w:val="005C01F0"/>
    <w:rsid w:val="005D7979"/>
    <w:rsid w:val="005E0070"/>
    <w:rsid w:val="005E17C6"/>
    <w:rsid w:val="005F4103"/>
    <w:rsid w:val="006144A5"/>
    <w:rsid w:val="00615903"/>
    <w:rsid w:val="00640D1C"/>
    <w:rsid w:val="00690DE8"/>
    <w:rsid w:val="006A78A7"/>
    <w:rsid w:val="006B5510"/>
    <w:rsid w:val="006B5EB9"/>
    <w:rsid w:val="006D38A5"/>
    <w:rsid w:val="007368B2"/>
    <w:rsid w:val="007452B1"/>
    <w:rsid w:val="0074541B"/>
    <w:rsid w:val="007606C3"/>
    <w:rsid w:val="007679C8"/>
    <w:rsid w:val="00777C02"/>
    <w:rsid w:val="007D6B9A"/>
    <w:rsid w:val="007E08F7"/>
    <w:rsid w:val="008115EB"/>
    <w:rsid w:val="00832462"/>
    <w:rsid w:val="008335F4"/>
    <w:rsid w:val="00840C48"/>
    <w:rsid w:val="0084352B"/>
    <w:rsid w:val="0087598A"/>
    <w:rsid w:val="008B4EA4"/>
    <w:rsid w:val="008B7288"/>
    <w:rsid w:val="008E5EF6"/>
    <w:rsid w:val="00907301"/>
    <w:rsid w:val="009227B2"/>
    <w:rsid w:val="009229A4"/>
    <w:rsid w:val="00926767"/>
    <w:rsid w:val="00962F2D"/>
    <w:rsid w:val="009A3C2B"/>
    <w:rsid w:val="009B32DF"/>
    <w:rsid w:val="009C28C2"/>
    <w:rsid w:val="009D3BDB"/>
    <w:rsid w:val="00A00E82"/>
    <w:rsid w:val="00A13264"/>
    <w:rsid w:val="00AA075F"/>
    <w:rsid w:val="00AE2DE5"/>
    <w:rsid w:val="00AF799E"/>
    <w:rsid w:val="00B1254D"/>
    <w:rsid w:val="00B5313D"/>
    <w:rsid w:val="00B76D36"/>
    <w:rsid w:val="00B81E54"/>
    <w:rsid w:val="00BA1C6F"/>
    <w:rsid w:val="00BA7686"/>
    <w:rsid w:val="00C50FA4"/>
    <w:rsid w:val="00C668D8"/>
    <w:rsid w:val="00C814EF"/>
    <w:rsid w:val="00C933E8"/>
    <w:rsid w:val="00CC719E"/>
    <w:rsid w:val="00CD3528"/>
    <w:rsid w:val="00CD4768"/>
    <w:rsid w:val="00D4003A"/>
    <w:rsid w:val="00D955DD"/>
    <w:rsid w:val="00DB5B28"/>
    <w:rsid w:val="00DD53B6"/>
    <w:rsid w:val="00DE43F0"/>
    <w:rsid w:val="00DE7417"/>
    <w:rsid w:val="00E053FE"/>
    <w:rsid w:val="00E21021"/>
    <w:rsid w:val="00E66CB5"/>
    <w:rsid w:val="00E877A0"/>
    <w:rsid w:val="00E93281"/>
    <w:rsid w:val="00EB3D21"/>
    <w:rsid w:val="00ED542B"/>
    <w:rsid w:val="00F0296E"/>
    <w:rsid w:val="00F078F6"/>
    <w:rsid w:val="00F14A42"/>
    <w:rsid w:val="00F278D1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2D4C371"/>
  <w15:docId w15:val="{37382D52-5D46-4CB7-B529-9413DD8C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C933E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33E8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E2DE5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AE2DE5"/>
    <w:pPr>
      <w:spacing w:after="100" w:line="259" w:lineRule="auto"/>
      <w:ind w:left="220"/>
    </w:pPr>
    <w:rPr>
      <w:rFonts w:asciiTheme="minorHAnsi" w:eastAsiaTheme="minorEastAsia" w:hAnsiTheme="min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2DE5"/>
    <w:pPr>
      <w:spacing w:after="100" w:line="259" w:lineRule="auto"/>
    </w:pPr>
    <w:rPr>
      <w:rFonts w:asciiTheme="minorHAnsi" w:eastAsiaTheme="minorEastAsia" w:hAnsiTheme="minorHAnsi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E2DE5"/>
    <w:pPr>
      <w:spacing w:after="100" w:line="259" w:lineRule="auto"/>
      <w:ind w:left="440"/>
    </w:pPr>
    <w:rPr>
      <w:rFonts w:asciiTheme="minorHAnsi" w:eastAsiaTheme="minorEastAsia" w:hAnsiTheme="minorHAnsi"/>
      <w:lang w:eastAsia="es-CO"/>
    </w:rPr>
  </w:style>
  <w:style w:type="paragraph" w:styleId="Prrafodelista">
    <w:name w:val="List Paragraph"/>
    <w:basedOn w:val="Normal"/>
    <w:uiPriority w:val="34"/>
    <w:qFormat/>
    <w:rsid w:val="00AE2DE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E2DE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unhideWhenUsed/>
    <w:rsid w:val="008B7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toast.com/timelines/1968476/edit?fbclid=IwAR1CNLW8iudcobRBT_Y9khcJREsea97HUAw4IKKFw9Xvcopx_EGM1NvXRl8" TargetMode="External"/><Relationship Id="rId13" Type="http://schemas.openxmlformats.org/officeDocument/2006/relationships/hyperlink" Target="https://tecnologia-informatica.com/historia-de-la-computadora/" TargetMode="External"/><Relationship Id="rId18" Type="http://schemas.openxmlformats.org/officeDocument/2006/relationships/hyperlink" Target="https://web.archive.org/web/20100714051145/http://www.softwarehistory.org/history/d_60s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ecured.cu/Lenguaje_de_programaci%C3%B3n_(inform%C3%A1tica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nografias.com/docs/sexta-y-septima-generacion-de-las-computadoras-P3WZHJVPCDU2Y" TargetMode="External"/><Relationship Id="rId17" Type="http://schemas.openxmlformats.org/officeDocument/2006/relationships/hyperlink" Target="http://www.tiposdesoftware.com/historia-del-software.htm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mejiamaria80.blogspot.com/2015/09/generacion-de-las-computadoras-1-2-3-4.html" TargetMode="External"/><Relationship Id="rId20" Type="http://schemas.openxmlformats.org/officeDocument/2006/relationships/hyperlink" Target="https://www.maestrodelacomputacion.net/historia-de-los-lenguajes-de-programacion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ografias.com/trabajos88/historia-del-computador-y-sus-generaciones/historia-del-computador-y-sus-generaciones.shtml?fbclid=IwAR3hJ1d4CEx25BC5ZOUt0lNaP5AFqDn5h893ZJmqQVLxpAuO5ffkhjUwHKQ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cavsi.com/preguntasrespuestas/cual-es-la-historia-de-la-computadora/" TargetMode="External"/><Relationship Id="rId23" Type="http://schemas.openxmlformats.org/officeDocument/2006/relationships/hyperlink" Target="http://sismancom.blogspot.com/p/arquitectura-de-hardware.html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mindomo.com/mindmap/c8e5d0c8b3cb49c1880af71cf24ffb57" TargetMode="External"/><Relationship Id="rId19" Type="http://schemas.openxmlformats.org/officeDocument/2006/relationships/hyperlink" Target="https://hipertextual.com/presentado-por/bbva/historia-del-software-lib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ndomo.com/es/mindmap/la-historia-del-software-de1d8be473e849f38994e499cb873791" TargetMode="External"/><Relationship Id="rId14" Type="http://schemas.openxmlformats.org/officeDocument/2006/relationships/hyperlink" Target="https://www.monografias.com/trabajos19/historia-computadora/historia-computadora.shtml" TargetMode="External"/><Relationship Id="rId22" Type="http://schemas.openxmlformats.org/officeDocument/2006/relationships/hyperlink" Target="http://arquitecturadehardware11-1.blogspot.com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D6E09B-BB75-41A7-B0E5-0CFE5404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89</TotalTime>
  <Pages>5</Pages>
  <Words>1079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7005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Luis Carlos Hernandez Peña</cp:lastModifiedBy>
  <cp:revision>4</cp:revision>
  <cp:lastPrinted>2015-07-23T21:07:00Z</cp:lastPrinted>
  <dcterms:created xsi:type="dcterms:W3CDTF">2015-08-10T16:58:00Z</dcterms:created>
  <dcterms:modified xsi:type="dcterms:W3CDTF">2019-03-04T03:39:00Z</dcterms:modified>
</cp:coreProperties>
</file>